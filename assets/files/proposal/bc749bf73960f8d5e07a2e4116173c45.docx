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g" ContentType="image/jp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2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50.278878pt;height:89.9475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795" w:lineRule="exact"/>
        <w:ind w:left="100" w:right="-20"/>
        <w:jc w:val="left"/>
        <w:rPr>
          <w:rFonts w:ascii="Times New Roman" w:hAnsi="Times New Roman" w:cs="Times New Roman" w:eastAsia="Times New Roman"/>
          <w:sz w:val="72"/>
          <w:szCs w:val="72"/>
        </w:rPr>
      </w:pPr>
      <w:rPr/>
      <w:r>
        <w:rPr/>
        <w:pict>
          <v:group style="position:absolute;margin-left:72pt;margin-top:-14.471746pt;width:445.55pt;height:7.55pt;mso-position-horizontal-relative:page;mso-position-vertical-relative:paragraph;z-index:-1015" coordorigin="1440,-289" coordsize="8911,151">
            <v:shape style="position:absolute;left:1440;top:-289;width:8911;height:151" coordorigin="1440,-289" coordsize="8911,151" path="m1440,-138l10351,-138,10351,-289,1440,-289,1440,-138e" filled="t" fillcolor="#007DC5" stroked="f">
              <v:path arrowok="t"/>
              <v:fill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7.589996pt;margin-top:-84.791748pt;width:142.230pt;height:39.29pt;mso-position-horizontal-relative:page;mso-position-vertical-relative:paragraph;z-index:-1012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382" w:hRule="exact"/>
                    </w:trPr>
                    <w:tc>
                      <w:tcPr>
                        <w:tcW w:w="2770" w:type="dxa"/>
                        <w:gridSpan w:val="3"/>
                        <w:tcBorders>
                          <w:top w:val="nil" w:sz="6" w:space="0" w:color="auto"/>
                          <w:bottom w:val="nil" w:sz="6" w:space="0" w:color="auto"/>
                          <w:left w:val="single" w:sz="16.16" w:space="0" w:color="000000"/>
                          <w:right w:val="single" w:sz="16.16" w:space="0" w:color="000000"/>
                        </w:tcBorders>
                        <w:shd w:val="clear" w:color="auto" w:fill="000000"/>
                      </w:tcPr>
                      <w:p>
                        <w:pPr>
                          <w:spacing w:before="44" w:after="0" w:line="240" w:lineRule="auto"/>
                          <w:ind w:left="2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color w:val="FFFFFF"/>
                            <w:spacing w:val="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color w:val="FFFFFF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color w:val="FFFFFF"/>
                            <w:spacing w:val="-1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color w:val="FFFFFF"/>
                            <w:spacing w:val="0"/>
                            <w:w w:val="100"/>
                          </w:rPr>
                          <w:t>tus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color w:val="FFFFFF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color w:val="FFFFFF"/>
                            <w:spacing w:val="1"/>
                            <w:w w:val="10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color w:val="FFFFFF"/>
                            <w:spacing w:val="-1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color w:val="FFFFFF"/>
                            <w:spacing w:val="0"/>
                            <w:w w:val="100"/>
                          </w:rPr>
                          <w:t>opos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color w:val="FFFFFF"/>
                            <w:spacing w:val="-1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color w:val="FFFFFF"/>
                            <w:spacing w:val="0"/>
                            <w:w w:val="100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82" w:hRule="exact"/>
                    </w:trPr>
                    <w:tc>
                      <w:tcPr>
                        <w:tcW w:w="749" w:type="dxa"/>
                        <w:tcBorders>
                          <w:top w:val="nil" w:sz="6" w:space="0" w:color="auto"/>
                          <w:bottom w:val="single" w:sz="6.56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44" w:after="0" w:line="240" w:lineRule="auto"/>
                          <w:ind w:left="193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OK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nil" w:sz="6" w:space="0" w:color="auto"/>
                          <w:bottom w:val="single" w:sz="6.56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44" w:after="0" w:line="240" w:lineRule="auto"/>
                          <w:ind w:left="3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1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2"/>
                            <w:w w:val="10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-6"/>
                            <w:w w:val="100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3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I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nil" w:sz="6" w:space="0" w:color="auto"/>
                          <w:bottom w:val="single" w:sz="6.56" w:space="0" w:color="000000"/>
                          <w:left w:val="single" w:sz="6.56" w:space="0" w:color="000000"/>
                          <w:right w:val="single" w:sz="6.56" w:space="0" w:color="000000"/>
                        </w:tcBorders>
                      </w:tcPr>
                      <w:p>
                        <w:pPr>
                          <w:spacing w:before="44" w:after="0" w:line="240" w:lineRule="auto"/>
                          <w:ind w:left="37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2"/>
                            <w:w w:val="100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-3"/>
                            <w:w w:val="100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2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-3"/>
                            <w:w w:val="100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  <w:spacing w:val="0"/>
                            <w:w w:val="100"/>
                          </w:rPr>
                          <w:t>AK</w:t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72"/>
          <w:szCs w:val="7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</w:rPr>
        <w:t>ropo</w:t>
      </w:r>
      <w:r>
        <w:rPr>
          <w:rFonts w:ascii="Times New Roman" w:hAnsi="Times New Roman" w:cs="Times New Roman" w:eastAsia="Times New Roman"/>
          <w:sz w:val="72"/>
          <w:szCs w:val="7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72"/>
          <w:szCs w:val="7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72"/>
          <w:szCs w:val="7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</w:rPr>
        <w:t>ug</w:t>
      </w:r>
      <w:r>
        <w:rPr>
          <w:rFonts w:ascii="Times New Roman" w:hAnsi="Times New Roman" w:cs="Times New Roman" w:eastAsia="Times New Roman"/>
          <w:sz w:val="72"/>
          <w:szCs w:val="72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72"/>
          <w:szCs w:val="7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72"/>
          <w:szCs w:val="7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</w:rPr>
        <w:t>kh</w:t>
      </w:r>
      <w:r>
        <w:rPr>
          <w:rFonts w:ascii="Times New Roman" w:hAnsi="Times New Roman" w:cs="Times New Roman" w:eastAsia="Times New Roman"/>
          <w:sz w:val="72"/>
          <w:szCs w:val="7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</w:rPr>
        <w:t>r</w:t>
      </w:r>
    </w:p>
    <w:p>
      <w:pPr>
        <w:spacing w:before="56" w:after="0" w:line="240" w:lineRule="auto"/>
        <w:ind w:left="100" w:right="45"/>
        <w:jc w:val="left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ancangan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dan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48"/>
          <w:szCs w:val="48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ek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ui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Sen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Tangan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bas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48"/>
          <w:szCs w:val="48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engan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dan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ker</w:t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36"/>
          <w:szCs w:val="36"/>
        </w:rPr>
      </w:pPr>
      <w:rPr/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ADH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AW</w:t>
      </w:r>
      <w:r>
        <w:rPr>
          <w:rFonts w:ascii="Times New Roman" w:hAnsi="Times New Roman" w:cs="Times New Roman" w:eastAsia="Times New Roman"/>
          <w:sz w:val="36"/>
          <w:szCs w:val="36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YUN</w:t>
      </w:r>
      <w:r>
        <w:rPr>
          <w:rFonts w:ascii="Times New Roman" w:hAnsi="Times New Roman" w:cs="Times New Roman" w:eastAsia="Times New Roman"/>
          <w:sz w:val="36"/>
          <w:szCs w:val="36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KO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</w:r>
    </w:p>
    <w:p>
      <w:pPr>
        <w:spacing w:before="6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108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001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7</w:t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5" w:lineRule="exact"/>
        <w:ind w:left="100" w:right="-20"/>
        <w:jc w:val="left"/>
        <w:rPr>
          <w:rFonts w:ascii="Times New Roman" w:hAnsi="Times New Roman" w:cs="Times New Roman" w:eastAsia="Times New Roman"/>
          <w:sz w:val="27"/>
          <w:szCs w:val="27"/>
        </w:rPr>
      </w:pPr>
      <w:rPr/>
      <w:r>
        <w:rPr/>
        <w:pict>
          <v:group style="position:absolute;margin-left:71.175003pt;margin-top:20.488520pt;width:447.2pt;height:3.3pt;mso-position-horizontal-relative:page;mso-position-vertical-relative:paragraph;z-index:-1014" coordorigin="1424,410" coordsize="8944,66">
            <v:group style="position:absolute;left:1440;top:426;width:8911;height:33" coordorigin="1440,426" coordsize="8911,33">
              <v:shape style="position:absolute;left:1440;top:426;width:8911;height:33" coordorigin="1440,426" coordsize="8911,33" path="m1440,459l10351,459,10351,426,1440,426,1440,459xe" filled="t" fillcolor="#A1A1A1" stroked="f">
                <v:path arrowok="t"/>
                <v:fill/>
              </v:shape>
            </v:group>
            <v:group style="position:absolute;left:1440;top:426;width:8911;height:7" coordorigin="1440,426" coordsize="8911,7">
              <v:shape style="position:absolute;left:1440;top:426;width:8911;height:7" coordorigin="1440,426" coordsize="8911,7" path="m1440,433l10351,433,10351,426,1440,426,1440,433xe" filled="t" fillcolor="#A1A1A1" stroked="f">
                <v:path arrowok="t"/>
                <v:fill/>
              </v:shape>
            </v:group>
            <v:group style="position:absolute;left:10346;top:427;width:5;height:5" coordorigin="10346,427" coordsize="5,5">
              <v:shape style="position:absolute;left:10346;top:427;width:5;height:5" coordorigin="10346,427" coordsize="5,5" path="m10346,430l10351,430e" filled="f" stroked="t" strokeweight=".339pt" strokecolor="#E4E4E4">
                <v:path arrowok="t"/>
              </v:shape>
            </v:group>
            <v:group style="position:absolute;left:10346;top:432;width:5;height:22" coordorigin="10346,432" coordsize="5,22">
              <v:shape style="position:absolute;left:10346;top:432;width:5;height:22" coordorigin="10346,432" coordsize="5,22" path="m10346,443l10351,443e" filled="f" stroked="t" strokeweight="1.18pt" strokecolor="#E4E4E4">
                <v:path arrowok="t"/>
              </v:shape>
            </v:group>
            <v:group style="position:absolute;left:1440;top:454;width:5;height:5" coordorigin="1440,454" coordsize="5,5">
              <v:shape style="position:absolute;left:1440;top:454;width:5;height:5" coordorigin="1440,454" coordsize="5,5" path="m1440,456l1445,456e" filled="f" stroked="t" strokeweight=".34pt" strokecolor="#A1A1A1">
                <v:path arrowok="t"/>
              </v:shape>
            </v:group>
            <v:group style="position:absolute;left:1440;top:456;width:8911;height:2" coordorigin="1440,456" coordsize="8911,2">
              <v:shape style="position:absolute;left:1440;top:456;width:8911;height:2" coordorigin="1440,456" coordsize="8911,0" path="m1440,456l10351,456e" filled="f" stroked="t" strokeweight=".34pt" strokecolor="#E4E4E4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7"/>
          <w:szCs w:val="27"/>
          <w:spacing w:val="-3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7"/>
          <w:szCs w:val="27"/>
          <w:spacing w:val="-2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7"/>
          <w:szCs w:val="27"/>
          <w:spacing w:val="-2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7"/>
          <w:szCs w:val="27"/>
          <w:spacing w:val="-4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7"/>
          <w:szCs w:val="27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  <w:position w:val="-1"/>
        </w:rPr>
        <w:t>1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  <w:position w:val="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6" w:after="0" w:line="240" w:lineRule="auto"/>
        <w:ind w:left="100" w:right="-20"/>
        <w:jc w:val="left"/>
        <w:tabs>
          <w:tab w:pos="5300" w:val="left"/>
        </w:tabs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7"/>
          <w:szCs w:val="27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7"/>
          <w:szCs w:val="27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7"/>
          <w:szCs w:val="27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7"/>
          <w:szCs w:val="27"/>
          <w:spacing w:val="-3"/>
          <w:w w:val="100"/>
        </w:rPr>
        <w:t>.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7"/>
          <w:szCs w:val="27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T.</w:t>
        <w:tab/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976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215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003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210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1</w:t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5" w:lineRule="exact"/>
        <w:ind w:left="100" w:right="-20"/>
        <w:jc w:val="left"/>
        <w:rPr>
          <w:rFonts w:ascii="Times New Roman" w:hAnsi="Times New Roman" w:cs="Times New Roman" w:eastAsia="Times New Roman"/>
          <w:sz w:val="27"/>
          <w:szCs w:val="27"/>
        </w:rPr>
      </w:pPr>
      <w:rPr/>
      <w:r>
        <w:rPr/>
        <w:pict>
          <v:group style="position:absolute;margin-left:71.175003pt;margin-top:20.488520pt;width:447.2pt;height:3.3pt;mso-position-horizontal-relative:page;mso-position-vertical-relative:paragraph;z-index:-1013" coordorigin="1424,410" coordsize="8944,66">
            <v:group style="position:absolute;left:1440;top:426;width:8911;height:33" coordorigin="1440,426" coordsize="8911,33">
              <v:shape style="position:absolute;left:1440;top:426;width:8911;height:33" coordorigin="1440,426" coordsize="8911,33" path="m1440,459l10351,459,10351,426,1440,426,1440,459xe" filled="t" fillcolor="#A1A1A1" stroked="f">
                <v:path arrowok="t"/>
                <v:fill/>
              </v:shape>
            </v:group>
            <v:group style="position:absolute;left:1440;top:426;width:8911;height:7" coordorigin="1440,426" coordsize="8911,7">
              <v:shape style="position:absolute;left:1440;top:426;width:8911;height:7" coordorigin="1440,426" coordsize="8911,7" path="m1440,433l10351,433,10351,426,1440,426,1440,433xe" filled="t" fillcolor="#A1A1A1" stroked="f">
                <v:path arrowok="t"/>
                <v:fill/>
              </v:shape>
            </v:group>
            <v:group style="position:absolute;left:10346;top:427;width:5;height:5" coordorigin="10346,427" coordsize="5,5">
              <v:shape style="position:absolute;left:10346;top:427;width:5;height:5" coordorigin="10346,427" coordsize="5,5" path="m10346,430l10351,430e" filled="f" stroked="t" strokeweight=".339pt" strokecolor="#E4E4E4">
                <v:path arrowok="t"/>
              </v:shape>
            </v:group>
            <v:group style="position:absolute;left:10346;top:432;width:5;height:22" coordorigin="10346,432" coordsize="5,22">
              <v:shape style="position:absolute;left:10346;top:432;width:5;height:22" coordorigin="10346,432" coordsize="5,22" path="m10346,443l10351,443e" filled="f" stroked="t" strokeweight="1.18pt" strokecolor="#E4E4E4">
                <v:path arrowok="t"/>
              </v:shape>
            </v:group>
            <v:group style="position:absolute;left:1440;top:454;width:5;height:5" coordorigin="1440,454" coordsize="5,5">
              <v:shape style="position:absolute;left:1440;top:454;width:5;height:5" coordorigin="1440,454" coordsize="5,5" path="m1440,456l1445,456e" filled="f" stroked="t" strokeweight=".34pt" strokecolor="#A1A1A1">
                <v:path arrowok="t"/>
              </v:shape>
            </v:group>
            <v:group style="position:absolute;left:1440;top:456;width:8911;height:2" coordorigin="1440,456" coordsize="8911,2">
              <v:shape style="position:absolute;left:1440;top:456;width:8911;height:2" coordorigin="1440,456" coordsize="8911,0" path="m1440,456l10351,456e" filled="f" stroked="t" strokeweight=".34pt" strokecolor="#E4E4E4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7"/>
          <w:szCs w:val="27"/>
          <w:spacing w:val="-3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7"/>
          <w:szCs w:val="27"/>
          <w:spacing w:val="-2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7"/>
          <w:szCs w:val="27"/>
          <w:spacing w:val="-2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7"/>
          <w:szCs w:val="27"/>
          <w:spacing w:val="-4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7"/>
          <w:szCs w:val="27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  <w:position w:val="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6" w:after="0" w:line="240" w:lineRule="auto"/>
        <w:ind w:left="100" w:right="-20"/>
        <w:jc w:val="left"/>
        <w:tabs>
          <w:tab w:pos="5300" w:val="left"/>
        </w:tabs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UN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RYON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.K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7"/>
          <w:szCs w:val="27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7"/>
          <w:szCs w:val="27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972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528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997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210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1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ologi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ologi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Nov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aya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2012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380" w:bottom="280" w:left="1340" w:right="1440"/>
        </w:sectPr>
      </w:pPr>
      <w:rPr/>
    </w:p>
    <w:p>
      <w:pPr>
        <w:spacing w:before="64" w:after="0" w:line="464" w:lineRule="auto"/>
        <w:ind w:left="2046" w:right="1938" w:firstLine="-3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80.292999pt;margin-top:17.6171pt;width:83.999633pt;height:53.799pt;mso-position-horizontal-relative:page;mso-position-vertical-relative:paragraph;z-index:-1011" type="#_x0000_t75">
            <v:imagedata r:id="rId7" o:title=""/>
          </v:shape>
        </w:pict>
      </w:r>
      <w:r>
        <w:rPr/>
        <w:pict>
          <v:group style="position:absolute;margin-left:80.099998pt;margin-top:76.623100pt;width:444pt;height:.1pt;mso-position-horizontal-relative:page;mso-position-vertical-relative:paragraph;z-index:-1010" coordorigin="1602,1532" coordsize="8880,2">
            <v:shape style="position:absolute;left:1602;top:1532;width:8880;height:2" coordorigin="1602,1532" coordsize="8880,0" path="m1602,1532l10482,1532e" filled="f" stroked="t" strokeweight="1.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JURU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EMBER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538" w:right="3006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u w:val="thick" w:color="0000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u w:val="thick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thick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u w:val="thick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u w:val="thick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thick" w:color="0000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562" w:right="-20"/>
        <w:jc w:val="left"/>
        <w:tabs>
          <w:tab w:pos="2040" w:val="left"/>
          <w:tab w:pos="2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562" w:right="-20"/>
        <w:jc w:val="left"/>
        <w:tabs>
          <w:tab w:pos="2040" w:val="left"/>
          <w:tab w:pos="2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5108100147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562" w:right="-20"/>
        <w:jc w:val="left"/>
        <w:tabs>
          <w:tab w:pos="2040" w:val="left"/>
          <w:tab w:pos="2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udh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.K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JUDUL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5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“P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gan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atan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ikasi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trol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3D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raktif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lal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5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gan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rbasis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ality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gan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rary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Moti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562" w:right="52" w:firstLine="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knolo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Augm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ality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liputi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sktop,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mobile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inov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80" w:lineRule="exact"/>
        <w:ind w:left="5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1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11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59" w:lineRule="auto"/>
        <w:ind w:left="562" w:right="53" w:firstLine="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komput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dimun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dunia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kililing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nusi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dimun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hluk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hidup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unsur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dll.)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4" w:after="0" w:line="360" w:lineRule="auto"/>
        <w:ind w:left="562" w:right="52" w:firstLine="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skipun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miki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nusi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</w:p>
    <w:p>
      <w:pPr>
        <w:jc w:val="both"/>
        <w:spacing w:after="0"/>
        <w:sectPr>
          <w:pgNumType w:start="1"/>
          <w:pgMar w:footer="885" w:header="0" w:top="1340" w:bottom="1080" w:left="1500" w:right="1020"/>
          <w:footerReference w:type="default" r:id="rId6"/>
          <w:pgSz w:w="11920" w:h="16840"/>
        </w:sectPr>
      </w:pPr>
      <w:rPr/>
    </w:p>
    <w:p>
      <w:pPr>
        <w:spacing w:before="59" w:after="0" w:line="359" w:lineRule="auto"/>
        <w:ind w:left="462" w:right="5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mpilk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dilih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mun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</w:p>
    <w:p>
      <w:pPr>
        <w:spacing w:before="7" w:after="0" w:line="359" w:lineRule="auto"/>
        <w:ind w:left="462" w:right="49" w:firstLine="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TA)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diusulk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ksplo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mpilk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mpilk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rak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hluk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n/Monst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nunjuk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6" w:after="0" w:line="360" w:lineRule="auto"/>
        <w:ind w:left="462" w:right="51" w:firstLine="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diusulk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hidup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dunia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tika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gguna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462" w:right="55" w:firstLine="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umusk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ikut.</w:t>
      </w:r>
    </w:p>
    <w:p>
      <w:pPr>
        <w:spacing w:before="3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ksi?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n?</w:t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n/tumbuk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ollision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ngguna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3D?</w:t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59" w:lineRule="auto"/>
        <w:ind w:left="462" w:right="55" w:firstLine="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Akhir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mili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ikut:</w:t>
      </w:r>
    </w:p>
    <w:p>
      <w:pPr>
        <w:spacing w:before="7" w:after="0" w:line="359" w:lineRule="auto"/>
        <w:ind w:left="462" w:right="75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vision3D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6.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UJUAN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UGAS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AKHIR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462" w:right="49" w:firstLine="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Akhir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mpilk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dunia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jc w:val="both"/>
        <w:spacing w:after="0"/>
        <w:sectPr>
          <w:pgMar w:header="0" w:footer="885" w:top="1340" w:bottom="1080" w:left="1600" w:right="1020"/>
          <w:pgSz w:w="11920" w:h="16840"/>
        </w:sectPr>
      </w:pPr>
      <w:rPr/>
    </w:p>
    <w:p>
      <w:pPr>
        <w:spacing w:before="64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7.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462" w:right="49" w:firstLine="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Augm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ality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dilih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juga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ibusi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8.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526" w:right="51" w:firstLine="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Akhir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utuhk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khus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miliki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ntu.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liki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hingga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itu,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ntu.</w:t>
      </w:r>
    </w:p>
    <w:p>
      <w:pPr>
        <w:spacing w:before="6" w:after="0" w:line="359" w:lineRule="auto"/>
        <w:ind w:left="526" w:right="51" w:firstLine="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knolo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ksplo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njut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mpilk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dilih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tumbuk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ktif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ollision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tika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ntuh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dimun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jika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tumbuk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nona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ollision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360" w:lineRule="auto"/>
        <w:ind w:left="526" w:right="51" w:firstLine="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mpilk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miki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885" w:top="1340" w:bottom="1080" w:left="1600" w:right="1020"/>
          <w:pgSz w:w="11920" w:h="16840"/>
        </w:sectPr>
      </w:pPr>
      <w:rPr/>
    </w:p>
    <w:p>
      <w:pPr>
        <w:spacing w:before="59" w:after="0" w:line="359" w:lineRule="auto"/>
        <w:ind w:left="526" w:right="74" w:firstLine="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ikut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jukk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nisme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si.</w:t>
      </w:r>
    </w:p>
    <w:p>
      <w:pPr>
        <w:spacing w:before="20" w:after="0" w:line="240" w:lineRule="auto"/>
        <w:ind w:left="124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7.599955pt;height:297.7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57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3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1954" w:right="74" w:firstLine="-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dinomo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dimun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nomo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</w:p>
    <w:p>
      <w:pPr>
        <w:spacing w:before="4" w:after="0" w:line="360" w:lineRule="auto"/>
        <w:ind w:left="1954" w:right="71" w:firstLine="-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npa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nomor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dibutuhk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n/dih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0" w:lineRule="auto"/>
        <w:ind w:left="526" w:right="71" w:firstLine="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nisme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dimun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ki.</w:t>
      </w:r>
    </w:p>
    <w:p>
      <w:pPr>
        <w:spacing w:before="4" w:after="0" w:line="360" w:lineRule="auto"/>
        <w:ind w:left="526" w:right="71" w:firstLine="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juga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posisi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n/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dimun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otom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tis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ikuti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but.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ontoh,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</w:p>
    <w:p>
      <w:pPr>
        <w:jc w:val="both"/>
        <w:spacing w:after="0"/>
        <w:sectPr>
          <w:pgMar w:header="0" w:footer="885" w:top="1340" w:bottom="1080" w:left="1600" w:right="1000"/>
          <w:pgSz w:w="11920" w:h="16840"/>
        </w:sectPr>
      </w:pPr>
      <w:rPr/>
    </w:p>
    <w:p>
      <w:pPr>
        <w:spacing w:before="59" w:after="0" w:line="359" w:lineRule="auto"/>
        <w:ind w:left="526" w:right="4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ggun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nti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diput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180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6" w:after="0" w:line="360" w:lineRule="auto"/>
        <w:ind w:left="526" w:right="52" w:firstLine="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ecar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knis,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ini.</w:t>
      </w:r>
    </w:p>
    <w:p>
      <w:pPr>
        <w:spacing w:before="4" w:after="0" w:line="240" w:lineRule="auto"/>
        <w:ind w:left="123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m)</w:t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1542" w:right="4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khusus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jika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dimun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njut.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diim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4" w:after="0" w:line="240" w:lineRule="auto"/>
        <w:ind w:left="123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raf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phi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ndling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m)</w:t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1542" w:right="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mpilk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mpilk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posisi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khusus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diimpl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vision3D.</w:t>
      </w:r>
    </w:p>
    <w:p>
      <w:pPr>
        <w:spacing w:before="4" w:after="0" w:line="240" w:lineRule="auto"/>
        <w:ind w:left="123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m)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1542" w:right="5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ktif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diimpl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MotionT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6" w:after="0" w:line="360" w:lineRule="auto"/>
        <w:ind w:left="526" w:right="51" w:firstLine="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usun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mbutuhk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njut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</w:p>
    <w:p>
      <w:pPr>
        <w:jc w:val="both"/>
        <w:spacing w:after="0"/>
        <w:sectPr>
          <w:pgMar w:header="0" w:footer="885" w:top="1340" w:bottom="1080" w:left="1600" w:right="1020"/>
          <w:pgSz w:w="11920" w:h="16840"/>
        </w:sectPr>
      </w:pPr>
      <w:rPr/>
    </w:p>
    <w:p>
      <w:pPr>
        <w:spacing w:before="59" w:after="0" w:line="240" w:lineRule="auto"/>
        <w:ind w:left="123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mpilk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jukk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1" w:lineRule="exact"/>
        <w:ind w:left="52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5.25pt;margin-top:21.323137pt;width:432.25pt;height:244.3pt;mso-position-horizontal-relative:page;mso-position-vertical-relative:paragraph;z-index:-1009" coordorigin="2105,426" coordsize="8645,4886">
            <v:group style="position:absolute;left:2130;top:451;width:8595;height:4836" coordorigin="2130,451" coordsize="8595,4836">
              <v:shape style="position:absolute;left:2130;top:451;width:8595;height:4836" coordorigin="2130,451" coordsize="8595,4836" path="m2130,5287l10725,5287,10725,451,2130,451,2130,5287xe" filled="f" stroked="t" strokeweight="2.5pt" strokecolor="#000000">
                <v:path arrowok="t"/>
              </v:shape>
              <v:shape style="position:absolute;left:2257;top:2210;width:810;height:1320" type="#_x0000_t75">
                <v:imagedata r:id="rId9" o:title=""/>
              </v:shape>
            </v:group>
            <v:group style="position:absolute;left:4185;top:607;width:3165;height:630" coordorigin="4185,607" coordsize="3165,630">
              <v:shape style="position:absolute;left:4185;top:607;width:3165;height:630" coordorigin="4185,607" coordsize="3165,630" path="m7350,607l4976,607,4185,1237,6559,1237,7350,607e" filled="t" fillcolor="#FFFFFF" stroked="f">
                <v:path arrowok="t"/>
                <v:fill/>
              </v:shape>
            </v:group>
            <v:group style="position:absolute;left:4185;top:607;width:3165;height:630" coordorigin="4185,607" coordsize="3165,630">
              <v:shape style="position:absolute;left:4185;top:607;width:3165;height:630" coordorigin="4185,607" coordsize="3165,630" path="m4976,607l4185,1237,6559,1237,7350,607,4976,607xe" filled="f" stroked="t" strokeweight="2.25pt" strokecolor="#000000">
                <v:path arrowok="t"/>
              </v:shape>
            </v:group>
            <v:group style="position:absolute;left:4185;top:4522;width:3165;height:630" coordorigin="4185,4522" coordsize="3165,630">
              <v:shape style="position:absolute;left:4185;top:4522;width:3165;height:630" coordorigin="4185,4522" coordsize="3165,630" path="m7350,4522l4976,4522,4185,5152,6559,5152,7350,4522e" filled="t" fillcolor="#FFFFFF" stroked="f">
                <v:path arrowok="t"/>
                <v:fill/>
              </v:shape>
            </v:group>
            <v:group style="position:absolute;left:4185;top:4522;width:3165;height:630" coordorigin="4185,4522" coordsize="3165,630">
              <v:shape style="position:absolute;left:4185;top:4522;width:3165;height:630" coordorigin="4185,4522" coordsize="3165,630" path="m4976,4522l4185,5152,6559,5152,7350,4522,4976,4522xe" filled="f" stroked="t" strokeweight="2.25pt" strokecolor="#000000">
                <v:path arrowok="t"/>
              </v:shape>
            </v:group>
            <v:group style="position:absolute;left:8295;top:1852;width:2295;height:2045" coordorigin="8295,1852" coordsize="2295,2045">
              <v:shape style="position:absolute;left:8295;top:1852;width:2295;height:2045" coordorigin="8295,1852" coordsize="2295,2045" path="m10249,1852l8636,1852,8608,1854,8528,1870,8456,1904,8395,1952,8346,2014,8312,2086,8296,2165,8295,2193,8295,3557,8305,3639,8333,3713,8377,3778,8435,3832,8503,3871,8581,3893,8636,3897,10249,3897,10331,3888,10406,3859,10471,3815,10524,3758,10563,3689,10586,3612,10590,3557,10590,2193,10580,2111,10552,2037,10508,1971,10450,1918,10382,1879,10304,1857,10249,1852e" filled="t" fillcolor="#FFFFFF" stroked="f">
                <v:path arrowok="t"/>
                <v:fill/>
              </v:shape>
            </v:group>
            <v:group style="position:absolute;left:8295;top:1852;width:2295;height:2045" coordorigin="8295,1852" coordsize="2295,2045">
              <v:shape style="position:absolute;left:8295;top:1852;width:2295;height:2045" coordorigin="8295,1852" coordsize="2295,2045" path="m8636,1852l8554,1862,8479,1891,8414,1935,8361,1992,8322,2061,8299,2138,8295,2193,8295,3557,8305,3639,8333,3713,8377,3778,8435,3832,8503,3871,8581,3893,8636,3897,10249,3897,10331,3888,10406,3859,10471,3815,10524,3758,10563,3689,10586,3612,10590,3557,10590,2193,10580,2111,10552,2037,10508,1971,10450,1918,10382,1879,10304,1857,10249,1852,8636,1852xe" filled="f" stroked="t" strokeweight="2.25pt" strokecolor="#000000">
                <v:path arrowok="t"/>
              </v:shape>
            </v:group>
            <v:group style="position:absolute;left:3165;top:2810;width:770;height:2" coordorigin="3165,2810" coordsize="770,2">
              <v:shape style="position:absolute;left:3165;top:2810;width:770;height:2" coordorigin="3165,2810" coordsize="770,1" path="m3165,2810l3935,2811e" filled="f" stroked="t" strokeweight="1.0pt" strokecolor="#000000">
                <v:path arrowok="t"/>
              </v:shape>
            </v:group>
            <v:group style="position:absolute;left:3915;top:2751;width:120;height:120" coordorigin="3915,2751" coordsize="120,120">
              <v:shape style="position:absolute;left:3915;top:2751;width:120;height:120" coordorigin="3915,2751" coordsize="120,120" path="m3915,2751l3915,2871,4035,2811,3915,2751e" filled="t" fillcolor="#000000" stroked="f">
                <v:path arrowok="t"/>
                <v:fill/>
              </v:shape>
            </v:group>
            <v:group style="position:absolute;left:5701;top:1335;width:2;height:417" coordorigin="5701,1335" coordsize="2,417">
              <v:shape style="position:absolute;left:5701;top:1335;width:2;height:417" coordorigin="5701,1335" coordsize="1,417" path="m5701,1335l5702,1752e" filled="f" stroked="t" strokeweight="1pt" strokecolor="#000000">
                <v:path arrowok="t"/>
              </v:shape>
            </v:group>
            <v:group style="position:absolute;left:5642;top:1732;width:120;height:120" coordorigin="5642,1732" coordsize="120,120">
              <v:shape style="position:absolute;left:5642;top:1732;width:120;height:120" coordorigin="5642,1732" coordsize="120,120" path="m5762,1732l5642,1733,5702,1852,5762,1732e" filled="t" fillcolor="#000000" stroked="f">
                <v:path arrowok="t"/>
                <v:fill/>
              </v:shape>
            </v:group>
            <v:group style="position:absolute;left:5715;top:3997;width:12;height:435" coordorigin="5715,3997" coordsize="12,435">
              <v:shape style="position:absolute;left:5715;top:3997;width:12;height:435" coordorigin="5715,3997" coordsize="12,435" path="m5715,4432l5727,3997e" filled="f" stroked="t" strokeweight="1pt" strokecolor="#000000">
                <v:path arrowok="t"/>
              </v:shape>
            </v:group>
            <v:group style="position:absolute;left:5667;top:3897;width:120;height:122" coordorigin="5667,3897" coordsize="120,122">
              <v:shape style="position:absolute;left:5667;top:3897;width:120;height:122" coordorigin="5667,3897" coordsize="120,122" path="m5730,3897l5667,4016,5787,4019,5730,3897e" filled="t" fillcolor="#000000" stroked="f">
                <v:path arrowok="t"/>
                <v:fill/>
              </v:shape>
            </v:group>
            <v:group style="position:absolute;left:4365;top:1927;width:2910;height:1920" coordorigin="4365,1927" coordsize="2910,1920">
              <v:shape style="position:absolute;left:4365;top:1927;width:2910;height:1920" coordorigin="4365,1927" coordsize="2910,1920" path="m4365,3847l7275,3847,7275,1927,4365,1927,4365,3847e" filled="t" fillcolor="#FFFFFF" stroked="f">
                <v:path arrowok="t"/>
                <v:fill/>
              </v:shape>
            </v:group>
            <v:group style="position:absolute;left:4365;top:1927;width:2910;height:1920" coordorigin="4365,1927" coordsize="2910,1920">
              <v:shape style="position:absolute;left:4365;top:1927;width:2910;height:1920" coordorigin="4365,1927" coordsize="2910,1920" path="m4365,3847l7275,3847,7275,1927,4365,1927,4365,3847xe" filled="f" stroked="t" strokeweight="2.25pt" strokecolor="#000000">
                <v:path arrowok="t"/>
              </v:shape>
            </v:group>
            <v:group style="position:absolute;left:4440;top:2352;width:2760;height:457" coordorigin="4440,2352" coordsize="2760,457">
              <v:shape style="position:absolute;left:4440;top:2352;width:2760;height:457" coordorigin="4440,2352" coordsize="2760,457" path="m4440,2809l7200,2809,7200,2352,4440,2352,4440,2809e" filled="t" fillcolor="#9BBB59" stroked="f">
                <v:path arrowok="t"/>
                <v:fill/>
              </v:shape>
            </v:group>
            <v:group style="position:absolute;left:4440;top:2874;width:2760;height:400" coordorigin="4440,2874" coordsize="2760,400">
              <v:shape style="position:absolute;left:4440;top:2874;width:2760;height:400" coordorigin="4440,2874" coordsize="2760,400" path="m4440,3274l7200,3274,7200,2874,4440,2874,4440,3274e" filled="t" fillcolor="#FFC000" stroked="f">
                <v:path arrowok="t"/>
                <v:fill/>
              </v:shape>
            </v:group>
            <v:group style="position:absolute;left:4440;top:3337;width:2760;height:432" coordorigin="4440,3337" coordsize="2760,432">
              <v:shape style="position:absolute;left:4440;top:3337;width:2760;height:432" coordorigin="4440,3337" coordsize="2760,432" path="m4440,3769l7200,3769,7200,3337,4440,3337,4440,3769e" filled="t" fillcolor="#D99594" stroked="f">
                <v:path arrowok="t"/>
                <v:fill/>
              </v:shape>
            </v:group>
            <v:group style="position:absolute;left:7350;top:2808;width:770;height:2" coordorigin="7350,2808" coordsize="770,2">
              <v:shape style="position:absolute;left:7350;top:2808;width:770;height:2" coordorigin="7350,2808" coordsize="770,1" path="m7350,2808l8120,2809e" filled="f" stroked="t" strokeweight="1.0pt" strokecolor="#000000">
                <v:path arrowok="t"/>
              </v:shape>
            </v:group>
            <v:group style="position:absolute;left:8100;top:2749;width:120;height:120" coordorigin="8100,2749" coordsize="120,120">
              <v:shape style="position:absolute;left:8100;top:2749;width:120;height:120" coordorigin="8100,2749" coordsize="120,120" path="m8100,2749l8100,2869,8220,2809,8100,2749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hubun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input,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dib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ind w:left="3367" w:right="4321"/>
        <w:jc w:val="center"/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0"/>
          <w:szCs w:val="20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99"/>
          <w:b/>
          <w:bCs/>
        </w:rPr>
        <w:t>(</w:t>
      </w:r>
      <w:r>
        <w:rPr>
          <w:rFonts w:ascii="Calibri" w:hAnsi="Calibri" w:cs="Calibri" w:eastAsia="Calibri"/>
          <w:sz w:val="20"/>
          <w:szCs w:val="20"/>
          <w:spacing w:val="1"/>
          <w:w w:val="99"/>
          <w:b/>
          <w:bCs/>
          <w:i/>
        </w:rPr>
        <w:t>M</w:t>
      </w:r>
      <w:r>
        <w:rPr>
          <w:rFonts w:ascii="Calibri" w:hAnsi="Calibri" w:cs="Calibri" w:eastAsia="Calibri"/>
          <w:sz w:val="20"/>
          <w:szCs w:val="20"/>
          <w:spacing w:val="0"/>
          <w:w w:val="99"/>
          <w:b/>
          <w:bCs/>
          <w:i/>
        </w:rPr>
        <w:t>a</w:t>
      </w:r>
      <w:r>
        <w:rPr>
          <w:rFonts w:ascii="Calibri" w:hAnsi="Calibri" w:cs="Calibri" w:eastAsia="Calibri"/>
          <w:sz w:val="20"/>
          <w:szCs w:val="20"/>
          <w:spacing w:val="-1"/>
          <w:w w:val="99"/>
          <w:b/>
          <w:bCs/>
          <w:i/>
        </w:rPr>
        <w:t>r</w:t>
      </w:r>
      <w:r>
        <w:rPr>
          <w:rFonts w:ascii="Calibri" w:hAnsi="Calibri" w:cs="Calibri" w:eastAsia="Calibri"/>
          <w:sz w:val="20"/>
          <w:szCs w:val="20"/>
          <w:spacing w:val="0"/>
          <w:w w:val="99"/>
          <w:b/>
          <w:bCs/>
          <w:i/>
        </w:rPr>
        <w:t>k</w:t>
      </w:r>
      <w:r>
        <w:rPr>
          <w:rFonts w:ascii="Calibri" w:hAnsi="Calibri" w:cs="Calibri" w:eastAsia="Calibri"/>
          <w:sz w:val="20"/>
          <w:szCs w:val="20"/>
          <w:spacing w:val="1"/>
          <w:w w:val="99"/>
          <w:b/>
          <w:bCs/>
          <w:i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99"/>
          <w:b/>
          <w:bCs/>
          <w:i/>
        </w:rPr>
        <w:t>r</w:t>
      </w:r>
      <w:r>
        <w:rPr>
          <w:rFonts w:ascii="Calibri" w:hAnsi="Calibri" w:cs="Calibri" w:eastAsia="Calibri"/>
          <w:sz w:val="20"/>
          <w:szCs w:val="20"/>
          <w:spacing w:val="0"/>
          <w:w w:val="99"/>
          <w:b/>
          <w:bCs/>
        </w:rPr>
        <w:t>)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26" w:lineRule="exact"/>
        <w:ind w:left="4175" w:right="460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  <w:position w:val="-1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885" w:top="1340" w:bottom="1080" w:left="1600" w:right="1020"/>
          <w:pgSz w:w="11920" w:h="16840"/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6" w:lineRule="auto"/>
        <w:ind w:left="1443" w:right="-3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ek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7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6" w:after="0" w:line="240" w:lineRule="auto"/>
        <w:ind w:left="57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ject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llecti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9" w:after="0" w:line="240" w:lineRule="auto"/>
        <w:ind w:left="605" w:right="588"/>
        <w:jc w:val="center"/>
        <w:rPr>
          <w:rFonts w:ascii="Calibri" w:hAnsi="Calibri" w:cs="Calibri" w:eastAsia="Calibri"/>
          <w:sz w:val="20"/>
          <w:szCs w:val="20"/>
        </w:rPr>
      </w:pPr>
      <w:rPr/>
      <w:r>
        <w:rPr/>
        <w:br w:type="column"/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st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m</w:t>
      </w:r>
      <w:r>
        <w:rPr>
          <w:rFonts w:ascii="Calibri" w:hAnsi="Calibri" w:cs="Calibri" w:eastAsia="Calibri"/>
          <w:sz w:val="20"/>
          <w:szCs w:val="20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99"/>
          <w:b/>
          <w:bCs/>
        </w:rPr>
        <w:t>Uta</w:t>
      </w:r>
      <w:r>
        <w:rPr>
          <w:rFonts w:ascii="Calibri" w:hAnsi="Calibri" w:cs="Calibri" w:eastAsia="Calibri"/>
          <w:sz w:val="20"/>
          <w:szCs w:val="20"/>
          <w:spacing w:val="1"/>
          <w:w w:val="99"/>
          <w:b/>
          <w:bCs/>
        </w:rPr>
        <w:t>m</w:t>
      </w:r>
      <w:r>
        <w:rPr>
          <w:rFonts w:ascii="Calibri" w:hAnsi="Calibri" w:cs="Calibri" w:eastAsia="Calibri"/>
          <w:sz w:val="20"/>
          <w:szCs w:val="20"/>
          <w:spacing w:val="0"/>
          <w:w w:val="99"/>
          <w:b/>
          <w:bCs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-38" w:right="-58"/>
        <w:jc w:val="center"/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ub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3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m</w:t>
      </w:r>
      <w:r>
        <w:rPr>
          <w:rFonts w:ascii="Calibri" w:hAnsi="Calibri" w:cs="Calibri" w:eastAsia="Calibri"/>
          <w:sz w:val="20"/>
          <w:szCs w:val="20"/>
          <w:spacing w:val="-8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P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l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k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-7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99"/>
        </w:rPr>
        <w:t>P</w:t>
      </w:r>
      <w:r>
        <w:rPr>
          <w:rFonts w:ascii="Calibri" w:hAnsi="Calibri" w:cs="Calibri" w:eastAsia="Calibri"/>
          <w:sz w:val="20"/>
          <w:szCs w:val="20"/>
          <w:spacing w:val="-1"/>
          <w:w w:val="99"/>
        </w:rPr>
        <w:t>e</w:t>
      </w:r>
      <w:r>
        <w:rPr>
          <w:rFonts w:ascii="Calibri" w:hAnsi="Calibri" w:cs="Calibri" w:eastAsia="Calibri"/>
          <w:sz w:val="20"/>
          <w:szCs w:val="20"/>
          <w:spacing w:val="1"/>
          <w:w w:val="99"/>
        </w:rPr>
        <w:t>nanda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-17" w:right="-32"/>
        <w:jc w:val="center"/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ub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3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m</w:t>
      </w:r>
      <w:r>
        <w:rPr>
          <w:rFonts w:ascii="Calibri" w:hAnsi="Calibri" w:cs="Calibri" w:eastAsia="Calibri"/>
          <w:sz w:val="20"/>
          <w:szCs w:val="20"/>
          <w:spacing w:val="-8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P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nan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g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ana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-9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99"/>
        </w:rPr>
        <w:t>G</w:t>
      </w:r>
      <w:r>
        <w:rPr>
          <w:rFonts w:ascii="Calibri" w:hAnsi="Calibri" w:cs="Calibri" w:eastAsia="Calibri"/>
          <w:sz w:val="20"/>
          <w:szCs w:val="20"/>
          <w:spacing w:val="0"/>
          <w:w w:val="99"/>
        </w:rPr>
        <w:t>r</w:t>
      </w:r>
      <w:r>
        <w:rPr>
          <w:rFonts w:ascii="Calibri" w:hAnsi="Calibri" w:cs="Calibri" w:eastAsia="Calibri"/>
          <w:sz w:val="20"/>
          <w:szCs w:val="20"/>
          <w:spacing w:val="1"/>
          <w:w w:val="99"/>
        </w:rPr>
        <w:t>a</w:t>
      </w:r>
      <w:r>
        <w:rPr>
          <w:rFonts w:ascii="Calibri" w:hAnsi="Calibri" w:cs="Calibri" w:eastAsia="Calibri"/>
          <w:sz w:val="20"/>
          <w:szCs w:val="20"/>
          <w:spacing w:val="2"/>
          <w:w w:val="99"/>
        </w:rPr>
        <w:t>f</w:t>
      </w:r>
      <w:r>
        <w:rPr>
          <w:rFonts w:ascii="Calibri" w:hAnsi="Calibri" w:cs="Calibri" w:eastAsia="Calibri"/>
          <w:sz w:val="20"/>
          <w:szCs w:val="20"/>
          <w:spacing w:val="0"/>
          <w:w w:val="99"/>
        </w:rPr>
        <w:t>is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-23" w:right="-37"/>
        <w:jc w:val="center"/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u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b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i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s</w:t>
      </w:r>
      <w:r>
        <w:rPr>
          <w:rFonts w:ascii="Calibri" w:hAnsi="Calibri" w:cs="Calibri" w:eastAsia="Calibri"/>
          <w:sz w:val="20"/>
          <w:szCs w:val="20"/>
          <w:spacing w:val="3"/>
          <w:w w:val="100"/>
        </w:rPr>
        <w:t>t</w:t>
      </w:r>
      <w:r>
        <w:rPr>
          <w:rFonts w:ascii="Calibri" w:hAnsi="Calibri" w:cs="Calibri" w:eastAsia="Calibri"/>
          <w:sz w:val="20"/>
          <w:szCs w:val="20"/>
          <w:spacing w:val="-1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m</w:t>
      </w:r>
      <w:r>
        <w:rPr>
          <w:rFonts w:ascii="Calibri" w:hAnsi="Calibri" w:cs="Calibri" w:eastAsia="Calibri"/>
          <w:sz w:val="20"/>
          <w:szCs w:val="20"/>
          <w:spacing w:val="-8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P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l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c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aka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n</w:t>
      </w:r>
      <w:r>
        <w:rPr>
          <w:rFonts w:ascii="Calibri" w:hAnsi="Calibri" w:cs="Calibri" w:eastAsia="Calibri"/>
          <w:sz w:val="20"/>
          <w:szCs w:val="20"/>
          <w:spacing w:val="-7"/>
          <w:w w:val="100"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99"/>
        </w:rPr>
        <w:t>G</w:t>
      </w:r>
      <w:r>
        <w:rPr>
          <w:rFonts w:ascii="Calibri" w:hAnsi="Calibri" w:cs="Calibri" w:eastAsia="Calibri"/>
          <w:sz w:val="20"/>
          <w:szCs w:val="20"/>
          <w:spacing w:val="-1"/>
          <w:w w:val="99"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99"/>
        </w:rPr>
        <w:t>r</w:t>
      </w:r>
      <w:r>
        <w:rPr>
          <w:rFonts w:ascii="Calibri" w:hAnsi="Calibri" w:cs="Calibri" w:eastAsia="Calibri"/>
          <w:sz w:val="20"/>
          <w:szCs w:val="20"/>
          <w:spacing w:val="1"/>
          <w:w w:val="99"/>
        </w:rPr>
        <w:t>akan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6" w:lineRule="exact"/>
        <w:ind w:left="121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5" w:after="0" w:line="240" w:lineRule="auto"/>
        <w:ind w:right="-20"/>
        <w:jc w:val="left"/>
        <w:rPr>
          <w:rFonts w:ascii="Calibri" w:hAnsi="Calibri" w:cs="Calibri" w:eastAsia="Calibri"/>
          <w:sz w:val="20"/>
          <w:szCs w:val="20"/>
        </w:rPr>
      </w:pPr>
      <w:rPr/>
      <w:r>
        <w:rPr/>
        <w:br w:type="column"/>
      </w:r>
      <w:r>
        <w:rPr>
          <w:rFonts w:ascii="Calibri" w:hAnsi="Calibri" w:cs="Calibri" w:eastAsia="Calibri"/>
          <w:sz w:val="20"/>
          <w:szCs w:val="20"/>
          <w:w w:val="99"/>
          <w:b/>
          <w:bCs/>
        </w:rPr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  <w:u w:val="thick" w:color="000000"/>
        </w:rPr>
        <w:t>H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  <w:u w:val="thick" w:color="000000"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  <w:u w:val="thick" w:color="000000"/>
        </w:rPr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  <w:u w:val="thick" w:color="000000"/>
        </w:rPr>
        <w:t>s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  <w:u w:val="thick" w:color="000000"/>
        </w:rPr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  <w:u w:val="thick" w:color="000000"/>
        </w:rPr>
        <w:t>i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  <w:u w:val="thick" w:color="000000"/>
        </w:rPr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  <w:u w:val="thick" w:color="000000"/>
        </w:rPr>
        <w:t>l: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36" w:after="0" w:line="240" w:lineRule="auto"/>
        <w:ind w:right="-20"/>
        <w:jc w:val="left"/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-</w:t>
      </w:r>
      <w:r>
        <w:rPr>
          <w:rFonts w:ascii="Calibri" w:hAnsi="Calibri" w:cs="Calibri" w:eastAsia="Calibri"/>
          <w:sz w:val="20"/>
          <w:szCs w:val="20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M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0"/>
          <w:szCs w:val="20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b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j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k</w:t>
      </w:r>
      <w:r>
        <w:rPr>
          <w:rFonts w:ascii="Calibri" w:hAnsi="Calibri" w:cs="Calibri" w:eastAsia="Calibri"/>
          <w:sz w:val="20"/>
          <w:szCs w:val="20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atau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3" w:after="0" w:line="240" w:lineRule="auto"/>
        <w:ind w:right="-20"/>
        <w:jc w:val="left"/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ak</w:t>
      </w:r>
      <w:r>
        <w:rPr>
          <w:rFonts w:ascii="Calibri" w:hAnsi="Calibri" w:cs="Calibri" w:eastAsia="Calibri"/>
          <w:sz w:val="20"/>
          <w:szCs w:val="20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Mu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0"/>
          <w:szCs w:val="20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b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j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k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right="514"/>
        <w:jc w:val="left"/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-</w:t>
      </w:r>
      <w:r>
        <w:rPr>
          <w:rFonts w:ascii="Calibri" w:hAnsi="Calibri" w:cs="Calibri" w:eastAsia="Calibri"/>
          <w:sz w:val="20"/>
          <w:szCs w:val="20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b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j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k</w:t>
      </w:r>
      <w:r>
        <w:rPr>
          <w:rFonts w:ascii="Calibri" w:hAnsi="Calibri" w:cs="Calibri" w:eastAsia="Calibri"/>
          <w:sz w:val="20"/>
          <w:szCs w:val="20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M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er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es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atau</w:t>
      </w:r>
      <w:r>
        <w:rPr>
          <w:rFonts w:ascii="Calibri" w:hAnsi="Calibri" w:cs="Calibri" w:eastAsia="Calibri"/>
          <w:sz w:val="20"/>
          <w:szCs w:val="20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ak</w:t>
      </w:r>
      <w:r>
        <w:rPr>
          <w:rFonts w:ascii="Calibri" w:hAnsi="Calibri" w:cs="Calibri" w:eastAsia="Calibri"/>
          <w:sz w:val="20"/>
          <w:szCs w:val="20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M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er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es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380" w:bottom="280" w:left="1600" w:right="1020"/>
          <w:cols w:num="4" w:equalWidth="0">
            <w:col w:w="2744" w:space="252"/>
            <w:col w:w="2449" w:space="350"/>
            <w:col w:w="556" w:space="603"/>
            <w:col w:w="2346"/>
          </w:cols>
        </w:sectPr>
      </w:pPr>
      <w:rPr/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ind w:left="3367" w:right="4482"/>
        <w:jc w:val="center"/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G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akan</w:t>
      </w:r>
      <w:r>
        <w:rPr>
          <w:rFonts w:ascii="Calibri" w:hAnsi="Calibri" w:cs="Calibri" w:eastAsia="Calibri"/>
          <w:sz w:val="20"/>
          <w:szCs w:val="20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99"/>
          <w:b/>
          <w:bCs/>
        </w:rPr>
        <w:t>Ta</w:t>
      </w:r>
      <w:r>
        <w:rPr>
          <w:rFonts w:ascii="Calibri" w:hAnsi="Calibri" w:cs="Calibri" w:eastAsia="Calibri"/>
          <w:sz w:val="20"/>
          <w:szCs w:val="20"/>
          <w:spacing w:val="1"/>
          <w:w w:val="99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spacing w:val="-1"/>
          <w:w w:val="99"/>
          <w:b/>
          <w:bCs/>
        </w:rPr>
        <w:t>g</w:t>
      </w:r>
      <w:r>
        <w:rPr>
          <w:rFonts w:ascii="Calibri" w:hAnsi="Calibri" w:cs="Calibri" w:eastAsia="Calibri"/>
          <w:sz w:val="20"/>
          <w:szCs w:val="20"/>
          <w:spacing w:val="0"/>
          <w:w w:val="99"/>
          <w:b/>
          <w:bCs/>
        </w:rPr>
        <w:t>an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3673" w:right="253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0" w:lineRule="auto"/>
        <w:ind w:left="526" w:right="49" w:firstLine="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juga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posisi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n/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dimun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otom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tis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ikuti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but.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ontoh,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ggun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nti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diput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180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3" w:after="0" w:line="360" w:lineRule="auto"/>
        <w:ind w:left="526" w:right="51" w:firstLine="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ikut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ditunjukk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ilust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un.</w:t>
      </w:r>
    </w:p>
    <w:p>
      <w:pPr>
        <w:spacing w:before="12" w:after="0" w:line="240" w:lineRule="auto"/>
        <w:ind w:left="356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63.214812pt;height:130.462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3037" w:right="189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center"/>
        <w:spacing w:after="0"/>
        <w:sectPr>
          <w:type w:val="continuous"/>
          <w:pgSz w:w="11920" w:h="16840"/>
          <w:pgMar w:top="1380" w:bottom="280" w:left="1600" w:right="1020"/>
        </w:sectPr>
      </w:pPr>
      <w:rPr/>
    </w:p>
    <w:p>
      <w:pPr>
        <w:spacing w:before="59" w:after="0" w:line="240" w:lineRule="auto"/>
        <w:ind w:left="129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ikut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ditunjukk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1" w:lineRule="exact"/>
        <w:ind w:left="52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43.340302pt;margin-top:21.976057pt;width:251.617144pt;height:242.815527pt;mso-position-horizontal-relative:page;mso-position-vertical-relative:paragraph;z-index:-1008" coordorigin="4867,440" coordsize="5032,4856">
            <v:group style="position:absolute;left:5353;top:451;width:4535;height:4834" coordorigin="5353,451" coordsize="4535,4834">
              <v:shape style="position:absolute;left:5353;top:451;width:4535;height:4834" coordorigin="5353,451" coordsize="4535,4834" path="m5353,451l9888,451,9888,5285,5353,5285,5353,451e" filled="t" fillcolor="#FFFFB9" stroked="f">
                <v:path arrowok="t"/>
                <v:fill/>
              </v:shape>
            </v:group>
            <v:group style="position:absolute;left:5353;top:451;width:4535;height:4834" coordorigin="5353,451" coordsize="4535,4834">
              <v:shape style="position:absolute;left:5353;top:451;width:4535;height:4834" coordorigin="5353,451" coordsize="4535,4834" path="m5353,451l9888,451,9888,5285,5353,5285,5353,451xe" filled="f" stroked="t" strokeweight=".748292pt" strokecolor="#800000">
                <v:path arrowok="t"/>
              </v:shape>
            </v:group>
            <v:group style="position:absolute;left:5952;top:1049;width:3337;height:763" coordorigin="5952,1049" coordsize="3337,763">
              <v:shape style="position:absolute;left:5952;top:1049;width:3337;height:763" coordorigin="5952,1049" coordsize="3337,763" path="m7621,1813l7483,1811,7349,1808,7218,1802,7091,1793,6969,1783,6851,1770,6739,1756,6633,1739,6532,1721,6439,1701,6352,1680,6272,1657,6201,1633,6137,1607,6082,1580,6000,1523,5957,1462,5952,1431,5957,1400,6000,1339,6082,1282,6137,1255,6201,1229,6272,1205,6352,1182,6439,1161,6532,1141,6633,1123,6739,1106,6851,1092,6969,1079,7091,1069,7218,1060,7349,1054,7483,1051,7621,1049,7758,1051,7893,1054,8023,1060,8150,1069,8272,1079,8390,1092,8502,1106,8608,1123,8709,1141,8803,1161,8889,1182,8969,1205,9041,1229,9104,1255,9159,1282,9241,1339,9284,1400,9289,1431,9284,1462,9241,1523,9159,1580,9104,1607,9041,1633,8969,1657,8889,1680,8803,1701,8709,1721,8608,1739,8502,1756,8390,1770,8272,1783,8150,1793,8023,1802,7893,1808,7758,1811,7621,1813e" filled="t" fillcolor="#FFFFB9" stroked="f">
                <v:path arrowok="t"/>
                <v:fill/>
              </v:shape>
            </v:group>
            <v:group style="position:absolute;left:5952;top:1049;width:3337;height:763" coordorigin="5952,1049" coordsize="3337,763">
              <v:shape style="position:absolute;left:5952;top:1049;width:3337;height:763" coordorigin="5952,1049" coordsize="3337,763" path="m5952,1431l5974,1369,6036,1310,6137,1255,6201,1229,6272,1205,6352,1182,6439,1161,6532,1141,6633,1123,6739,1106,6851,1092,6969,1079,7091,1069,7218,1060,7349,1054,7483,1051,7621,1049,7758,1051,7893,1054,8023,1060,8150,1069,8272,1079,8390,1092,8502,1106,8608,1123,8709,1141,8803,1161,8889,1182,8969,1205,9041,1229,9104,1255,9159,1282,9241,1339,9284,1400,9289,1431,9284,1462,9241,1523,9159,1580,9104,1607,9041,1633,8969,1657,8889,1680,8803,1701,8709,1721,8608,1739,8502,1756,8390,1770,8272,1783,8150,1793,8023,1802,7893,1808,7758,1811,7621,1813,7483,1811,7349,1808,7218,1802,7091,1793,6969,1783,6851,1770,6739,1756,6633,1739,6532,1721,6439,1701,6352,1680,6272,1657,6201,1633,6137,1607,6082,1580,6000,1523,5957,1462,5952,1431xe" filled="f" stroked="t" strokeweight=".748277pt" strokecolor="#800000">
                <v:path arrowok="t"/>
              </v:shape>
            </v:group>
            <v:group style="position:absolute;left:5952;top:2546;width:3337;height:763" coordorigin="5952,2546" coordsize="3337,763">
              <v:shape style="position:absolute;left:5952;top:2546;width:3337;height:763" coordorigin="5952,2546" coordsize="3337,763" path="m7621,3309l7483,3308,7349,3304,7218,3298,7091,3290,6969,3279,6851,3267,6739,3252,6633,3236,6532,3218,6439,3198,6352,3176,6272,3153,6201,3129,6137,3103,6082,3077,6000,3020,5957,2959,5952,2928,5957,2896,6000,2835,6082,2778,6137,2752,6201,2726,6272,2702,6352,2679,6439,2657,6532,2637,6633,2619,6739,2603,6851,2588,6969,2576,7091,2565,7218,2557,7349,2551,7483,2547,7621,2546,7758,2547,7893,2551,8023,2557,8150,2565,8272,2576,8390,2588,8502,2603,8608,2619,8709,2637,8803,2657,8889,2679,8969,2702,9041,2726,9104,2752,9159,2778,9241,2835,9284,2896,9289,2928,9284,2959,9241,3020,9159,3077,9104,3103,9041,3129,8969,3153,8889,3176,8803,3198,8709,3218,8608,3236,8502,3252,8390,3267,8272,3279,8150,3290,8023,3298,7893,3304,7758,3308,7621,3309e" filled="t" fillcolor="#FFFFB9" stroked="f">
                <v:path arrowok="t"/>
                <v:fill/>
              </v:shape>
            </v:group>
            <v:group style="position:absolute;left:5952;top:2546;width:3337;height:763" coordorigin="5952,2546" coordsize="3337,763">
              <v:shape style="position:absolute;left:5952;top:2546;width:3337;height:763" coordorigin="5952,2546" coordsize="3337,763" path="m5952,2928l5974,2865,6036,2806,6137,2752,6201,2726,6272,2702,6352,2679,6439,2657,6532,2637,6633,2619,6739,2603,6851,2588,6969,2576,7091,2565,7218,2557,7349,2551,7483,2547,7621,2546,7758,2547,7893,2551,8023,2557,8150,2565,8272,2576,8390,2588,8502,2603,8608,2619,8709,2637,8803,2657,8889,2679,8969,2702,9041,2726,9104,2752,9159,2778,9241,2835,9284,2896,9289,2928,9284,2959,9241,3020,9159,3077,9104,3103,9041,3129,8969,3153,8889,3176,8803,3198,8709,3218,8608,3236,8502,3252,8390,3267,8272,3279,8150,3290,8023,3298,7893,3304,7758,3308,7621,3309,7483,3308,7349,3304,7218,3298,7091,3290,6969,3279,6851,3267,6739,3252,6633,3236,6532,3218,6439,3198,6352,3176,6272,3153,6201,3129,6137,3103,6082,3077,6000,3020,5957,2959,5952,2928xe" filled="f" stroked="t" strokeweight=".748277pt" strokecolor="#800000">
                <v:path arrowok="t"/>
              </v:shape>
            </v:group>
            <v:group style="position:absolute;left:6012;top:4162;width:3352;height:823" coordorigin="6012,4162" coordsize="3352,823">
              <v:shape style="position:absolute;left:6012;top:4162;width:3352;height:823" coordorigin="6012,4162" coordsize="3352,823" path="m7688,4985l7550,4984,7415,4980,7283,4973,7156,4964,7033,4953,6915,4940,6803,4924,6696,4906,6595,4887,6501,4865,6413,4842,6334,4817,6262,4791,6198,4763,6143,4734,6060,4673,6017,4608,6012,4574,6017,4540,6060,4474,6143,4413,6198,4384,6262,4356,6334,4330,6413,4305,6501,4282,6595,4261,6696,4241,6803,4224,6915,4208,7033,4194,7156,4183,7283,4174,7415,4168,7550,4164,7688,4162,7826,4164,7961,4168,8093,4174,8220,4183,8343,4194,8461,4208,8573,4224,8680,4241,8781,4261,8875,4282,8962,4305,9042,4330,9114,4356,9178,4384,9233,4413,9316,4474,9359,4540,9364,4574,9359,4608,9316,4673,9233,4734,9178,4763,9114,4791,9042,4817,8962,4842,8875,4865,8781,4887,8680,4906,8573,4924,8461,4940,8343,4953,8220,4964,8093,4973,7961,4980,7826,4984,7688,4985e" filled="t" fillcolor="#FFFFB9" stroked="f">
                <v:path arrowok="t"/>
                <v:fill/>
              </v:shape>
            </v:group>
            <v:group style="position:absolute;left:6012;top:4162;width:3352;height:823" coordorigin="6012,4162" coordsize="3352,823">
              <v:shape style="position:absolute;left:6012;top:4162;width:3352;height:823" coordorigin="6012,4162" coordsize="3352,823" path="m6012,4574l6034,4507,6097,4443,6198,4384,6262,4356,6334,4330,6413,4305,6501,4282,6595,4261,6696,4241,6803,4224,6915,4208,7033,4194,7156,4183,7283,4174,7415,4168,7550,4164,7688,4162,7826,4164,7961,4168,8093,4174,8220,4183,8343,4194,8461,4208,8573,4224,8680,4241,8781,4261,8875,4282,8962,4305,9042,4330,9114,4356,9178,4384,9233,4413,9316,4474,9359,4540,9364,4574,9359,4608,9316,4673,9233,4734,9178,4763,9114,4791,9042,4817,8962,4842,8875,4865,8781,4887,8680,4906,8573,4924,8461,4940,8343,4953,8220,4964,8093,4973,7961,4980,7826,4984,7688,4985,7550,4984,7415,4980,7283,4973,7156,4964,7033,4953,6915,4940,6803,4924,6696,4906,6595,4887,6501,4865,6413,4842,6334,4817,6262,4791,6198,4763,6143,4734,6060,4673,6017,4608,6012,4574xe" filled="f" stroked="t" strokeweight=".748278pt" strokecolor="#800000">
                <v:path arrowok="t"/>
              </v:shape>
            </v:group>
            <v:group style="position:absolute;left:4874;top:2935;width:1078;height:2" coordorigin="4874,2935" coordsize="1078,2">
              <v:shape style="position:absolute;left:4874;top:2935;width:1078;height:2" coordorigin="4874,2935" coordsize="1078,0" path="m5952,2935l4874,2935e" filled="f" stroked="t" strokeweight=".748276pt" strokecolor="#800000">
                <v:path arrowok="t"/>
              </v:shape>
            </v:group>
            <v:group style="position:absolute;left:4874;top:3279;width:1901;height:883" coordorigin="4874,3279" coordsize="1901,883">
              <v:shape style="position:absolute;left:4874;top:3279;width:1901;height:883" coordorigin="4874,3279" coordsize="1901,883" path="m6775,4162l4874,3279e" filled="f" stroked="t" strokeweight=".748281pt" strokecolor="#800000">
                <v:path arrowok="t"/>
              </v:shape>
            </v:group>
            <v:group style="position:absolute;left:4874;top:1828;width:1841;height:793" coordorigin="4874,1828" coordsize="1841,793">
              <v:shape style="position:absolute;left:4874;top:1828;width:1841;height:793" coordorigin="4874,1828" coordsize="1841,793" path="m6715,1828l4874,2621e" filled="f" stroked="t" strokeweight=".748281pt" strokecolor="#8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eca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6" w:after="0" w:line="188" w:lineRule="exact"/>
        <w:ind w:right="1022"/>
        <w:jc w:val="right"/>
        <w:rPr>
          <w:rFonts w:ascii="Tahoma" w:hAnsi="Tahoma" w:cs="Tahoma" w:eastAsia="Tahoma"/>
          <w:sz w:val="16"/>
          <w:szCs w:val="16"/>
        </w:rPr>
      </w:pPr>
      <w:rPr/>
      <w:r>
        <w:rPr>
          <w:rFonts w:ascii="Tahoma" w:hAnsi="Tahoma" w:cs="Tahoma" w:eastAsia="Tahoma"/>
          <w:sz w:val="16"/>
          <w:szCs w:val="16"/>
          <w:spacing w:val="-2"/>
          <w:w w:val="102"/>
          <w:position w:val="-1"/>
        </w:rPr>
        <w:t>S</w:t>
      </w:r>
      <w:r>
        <w:rPr>
          <w:rFonts w:ascii="Tahoma" w:hAnsi="Tahoma" w:cs="Tahoma" w:eastAsia="Tahoma"/>
          <w:sz w:val="16"/>
          <w:szCs w:val="16"/>
          <w:spacing w:val="8"/>
          <w:w w:val="102"/>
          <w:position w:val="-1"/>
        </w:rPr>
        <w:t>y</w:t>
      </w:r>
      <w:r>
        <w:rPr>
          <w:rFonts w:ascii="Tahoma" w:hAnsi="Tahoma" w:cs="Tahoma" w:eastAsia="Tahoma"/>
          <w:sz w:val="16"/>
          <w:szCs w:val="16"/>
          <w:spacing w:val="1"/>
          <w:w w:val="102"/>
          <w:position w:val="-1"/>
        </w:rPr>
        <w:t>s</w:t>
      </w:r>
      <w:r>
        <w:rPr>
          <w:rFonts w:ascii="Tahoma" w:hAnsi="Tahoma" w:cs="Tahoma" w:eastAsia="Tahoma"/>
          <w:sz w:val="16"/>
          <w:szCs w:val="16"/>
          <w:spacing w:val="5"/>
          <w:w w:val="102"/>
          <w:position w:val="-1"/>
        </w:rPr>
        <w:t>t</w:t>
      </w:r>
      <w:r>
        <w:rPr>
          <w:rFonts w:ascii="Tahoma" w:hAnsi="Tahoma" w:cs="Tahoma" w:eastAsia="Tahoma"/>
          <w:sz w:val="16"/>
          <w:szCs w:val="16"/>
          <w:spacing w:val="3"/>
          <w:w w:val="102"/>
          <w:position w:val="-1"/>
        </w:rPr>
        <w:t>e</w:t>
      </w:r>
      <w:r>
        <w:rPr>
          <w:rFonts w:ascii="Tahoma" w:hAnsi="Tahoma" w:cs="Tahoma" w:eastAsia="Tahoma"/>
          <w:sz w:val="16"/>
          <w:szCs w:val="16"/>
          <w:spacing w:val="0"/>
          <w:w w:val="102"/>
          <w:position w:val="-1"/>
        </w:rPr>
        <w:t>m</w:t>
      </w:r>
      <w:r>
        <w:rPr>
          <w:rFonts w:ascii="Tahoma" w:hAnsi="Tahoma" w:cs="Tahoma" w:eastAsia="Tahoma"/>
          <w:sz w:val="16"/>
          <w:szCs w:val="1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6" w:after="0" w:line="188" w:lineRule="exact"/>
        <w:ind w:left="5429" w:right="-20"/>
        <w:jc w:val="left"/>
        <w:rPr>
          <w:rFonts w:ascii="Tahoma" w:hAnsi="Tahoma" w:cs="Tahoma" w:eastAsia="Tahoma"/>
          <w:sz w:val="16"/>
          <w:szCs w:val="16"/>
        </w:rPr>
      </w:pPr>
      <w:rPr/>
      <w:r>
        <w:rPr>
          <w:rFonts w:ascii="Tahoma" w:hAnsi="Tahoma" w:cs="Tahoma" w:eastAsia="Tahoma"/>
          <w:sz w:val="16"/>
          <w:szCs w:val="16"/>
          <w:spacing w:val="3"/>
          <w:w w:val="100"/>
          <w:b/>
          <w:bCs/>
          <w:position w:val="-1"/>
        </w:rPr>
        <w:t>M</w:t>
      </w:r>
      <w:r>
        <w:rPr>
          <w:rFonts w:ascii="Tahoma" w:hAnsi="Tahoma" w:cs="Tahoma" w:eastAsia="Tahoma"/>
          <w:sz w:val="16"/>
          <w:szCs w:val="16"/>
          <w:spacing w:val="7"/>
          <w:w w:val="100"/>
          <w:b/>
          <w:bCs/>
          <w:position w:val="-1"/>
        </w:rPr>
        <w:t>e</w:t>
      </w:r>
      <w:r>
        <w:rPr>
          <w:rFonts w:ascii="Tahoma" w:hAnsi="Tahoma" w:cs="Tahoma" w:eastAsia="Tahoma"/>
          <w:sz w:val="16"/>
          <w:szCs w:val="16"/>
          <w:spacing w:val="8"/>
          <w:w w:val="100"/>
          <w:b/>
          <w:bCs/>
          <w:position w:val="-1"/>
        </w:rPr>
        <w:t>m</w:t>
      </w:r>
      <w:r>
        <w:rPr>
          <w:rFonts w:ascii="Tahoma" w:hAnsi="Tahoma" w:cs="Tahoma" w:eastAsia="Tahoma"/>
          <w:sz w:val="16"/>
          <w:szCs w:val="16"/>
          <w:spacing w:val="-5"/>
          <w:w w:val="100"/>
          <w:b/>
          <w:bCs/>
          <w:position w:val="-1"/>
        </w:rPr>
        <w:t>ili</w:t>
      </w:r>
      <w:r>
        <w:rPr>
          <w:rFonts w:ascii="Tahoma" w:hAnsi="Tahoma" w:cs="Tahoma" w:eastAsia="Tahoma"/>
          <w:sz w:val="16"/>
          <w:szCs w:val="16"/>
          <w:spacing w:val="0"/>
          <w:w w:val="100"/>
          <w:b/>
          <w:bCs/>
          <w:position w:val="-1"/>
        </w:rPr>
        <w:t>h</w:t>
      </w:r>
      <w:r>
        <w:rPr>
          <w:rFonts w:ascii="Tahoma" w:hAnsi="Tahoma" w:cs="Tahoma" w:eastAsia="Tahoma"/>
          <w:sz w:val="16"/>
          <w:szCs w:val="16"/>
          <w:spacing w:val="10"/>
          <w:w w:val="100"/>
          <w:b/>
          <w:bCs/>
          <w:position w:val="-1"/>
        </w:rPr>
        <w:t> </w:t>
      </w:r>
      <w:r>
        <w:rPr>
          <w:rFonts w:ascii="Tahoma" w:hAnsi="Tahoma" w:cs="Tahoma" w:eastAsia="Tahoma"/>
          <w:sz w:val="16"/>
          <w:szCs w:val="16"/>
          <w:spacing w:val="-7"/>
          <w:w w:val="102"/>
          <w:b/>
          <w:bCs/>
          <w:position w:val="-1"/>
        </w:rPr>
        <w:t>O</w:t>
      </w:r>
      <w:r>
        <w:rPr>
          <w:rFonts w:ascii="Tahoma" w:hAnsi="Tahoma" w:cs="Tahoma" w:eastAsia="Tahoma"/>
          <w:sz w:val="16"/>
          <w:szCs w:val="16"/>
          <w:spacing w:val="1"/>
          <w:w w:val="102"/>
          <w:b/>
          <w:bCs/>
          <w:position w:val="-1"/>
        </w:rPr>
        <w:t>b</w:t>
      </w:r>
      <w:r>
        <w:rPr>
          <w:rFonts w:ascii="Tahoma" w:hAnsi="Tahoma" w:cs="Tahoma" w:eastAsia="Tahoma"/>
          <w:sz w:val="16"/>
          <w:szCs w:val="16"/>
          <w:spacing w:val="0"/>
          <w:w w:val="102"/>
          <w:b/>
          <w:bCs/>
          <w:position w:val="-1"/>
        </w:rPr>
        <w:t>j</w:t>
      </w:r>
      <w:r>
        <w:rPr>
          <w:rFonts w:ascii="Tahoma" w:hAnsi="Tahoma" w:cs="Tahoma" w:eastAsia="Tahoma"/>
          <w:sz w:val="16"/>
          <w:szCs w:val="16"/>
          <w:spacing w:val="7"/>
          <w:w w:val="102"/>
          <w:b/>
          <w:bCs/>
          <w:position w:val="-1"/>
        </w:rPr>
        <w:t>e</w:t>
      </w:r>
      <w:r>
        <w:rPr>
          <w:rFonts w:ascii="Tahoma" w:hAnsi="Tahoma" w:cs="Tahoma" w:eastAsia="Tahoma"/>
          <w:sz w:val="16"/>
          <w:szCs w:val="16"/>
          <w:spacing w:val="0"/>
          <w:w w:val="102"/>
          <w:b/>
          <w:bCs/>
          <w:position w:val="-1"/>
        </w:rPr>
        <w:t>k</w:t>
      </w:r>
      <w:r>
        <w:rPr>
          <w:rFonts w:ascii="Tahoma" w:hAnsi="Tahoma" w:cs="Tahoma" w:eastAsia="Tahoma"/>
          <w:sz w:val="16"/>
          <w:szCs w:val="1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6" w:after="0" w:line="188" w:lineRule="exact"/>
        <w:ind w:left="5055" w:right="-20"/>
        <w:jc w:val="left"/>
        <w:rPr>
          <w:rFonts w:ascii="Tahoma" w:hAnsi="Tahoma" w:cs="Tahoma" w:eastAsia="Tahoma"/>
          <w:sz w:val="16"/>
          <w:szCs w:val="16"/>
        </w:rPr>
      </w:pPr>
      <w:rPr/>
      <w:r>
        <w:rPr/>
        <w:pict>
          <v:group style="position:absolute;margin-left:196.196625pt;margin-top:-22.164291pt;width:19.455984pt;height:39.821678pt;mso-position-horizontal-relative:page;mso-position-vertical-relative:paragraph;z-index:-1007" coordorigin="3924,-443" coordsize="389,796">
            <v:group style="position:absolute;left:3991;top:-432;width:238;height:239" coordorigin="3991,-432" coordsize="238,239">
              <v:shape style="position:absolute;left:3991;top:-432;width:238;height:239" coordorigin="3991,-432" coordsize="238,239" path="m4116,-193l4050,-211,4005,-257,3991,-313,3993,-336,4023,-394,4078,-428,4100,-432,4125,-430,4187,-404,4224,-353,4229,-332,4228,-305,4204,-241,4156,-202,4116,-193e" filled="t" fillcolor="#FFFFB9" stroked="f">
                <v:path arrowok="t"/>
                <v:fill/>
              </v:shape>
            </v:group>
            <v:group style="position:absolute;left:3991;top:-432;width:238;height:239" coordorigin="3991,-432" coordsize="238,239">
              <v:shape style="position:absolute;left:3991;top:-432;width:238;height:239" coordorigin="3991,-432" coordsize="238,239" path="m3991,-313l4010,-377,4057,-420,4100,-432,4125,-430,4187,-404,4224,-353,4229,-332,4228,-305,4204,-241,4156,-202,4116,-193,4092,-195,4032,-223,3997,-277,3991,-313xe" filled="f" stroked="t" strokeweight=".748291pt" strokecolor="#800000">
                <v:path arrowok="t"/>
              </v:shape>
            </v:group>
            <v:group style="position:absolute;left:4111;top:-178;width:2;height:254" coordorigin="4111,-178" coordsize="2,254">
              <v:shape style="position:absolute;left:4111;top:-178;width:2;height:254" coordorigin="4111,-178" coordsize="0,254" path="m4111,-178l4111,76e" filled="f" stroked="t" strokeweight=".748306pt" strokecolor="#800000">
                <v:path arrowok="t"/>
              </v:shape>
            </v:group>
            <v:group style="position:absolute;left:3976;top:-88;width:284;height:2" coordorigin="3976,-88" coordsize="284,2">
              <v:shape style="position:absolute;left:3976;top:-88;width:284;height:2" coordorigin="3976,-88" coordsize="284,0" path="m3976,-88l4261,-88e" filled="f" stroked="t" strokeweight=".748276pt" strokecolor="#800000">
                <v:path arrowok="t"/>
              </v:shape>
            </v:group>
            <v:group style="position:absolute;left:3931;top:76;width:180;height:269" coordorigin="3931,76" coordsize="180,269">
              <v:shape style="position:absolute;left:3931;top:76;width:180;height:269" coordorigin="3931,76" coordsize="180,269" path="m4111,76l3931,346e" filled="f" stroked="t" strokeweight=".748297pt" strokecolor="#800000">
                <v:path arrowok="t"/>
              </v:shape>
            </v:group>
            <v:group style="position:absolute;left:4111;top:76;width:195;height:269" coordorigin="4111,76" coordsize="195,269">
              <v:shape style="position:absolute;left:4111;top:76;width:195;height:269" coordorigin="4111,76" coordsize="195,269" path="m4111,76l4306,346e" filled="f" stroked="t" strokeweight=".748296pt" strokecolor="#800000">
                <v:path arrowok="t"/>
              </v:shape>
            </v:group>
            <w10:wrap type="none"/>
          </v:group>
        </w:pict>
      </w:r>
      <w:r>
        <w:rPr>
          <w:rFonts w:ascii="Tahoma" w:hAnsi="Tahoma" w:cs="Tahoma" w:eastAsia="Tahoma"/>
          <w:sz w:val="16"/>
          <w:szCs w:val="16"/>
          <w:spacing w:val="3"/>
          <w:w w:val="100"/>
          <w:b/>
          <w:bCs/>
          <w:position w:val="-1"/>
        </w:rPr>
        <w:t>M</w:t>
      </w:r>
      <w:r>
        <w:rPr>
          <w:rFonts w:ascii="Tahoma" w:hAnsi="Tahoma" w:cs="Tahoma" w:eastAsia="Tahoma"/>
          <w:sz w:val="16"/>
          <w:szCs w:val="16"/>
          <w:spacing w:val="7"/>
          <w:w w:val="100"/>
          <w:b/>
          <w:bCs/>
          <w:position w:val="-1"/>
        </w:rPr>
        <w:t>e</w:t>
      </w:r>
      <w:r>
        <w:rPr>
          <w:rFonts w:ascii="Tahoma" w:hAnsi="Tahoma" w:cs="Tahoma" w:eastAsia="Tahoma"/>
          <w:sz w:val="16"/>
          <w:szCs w:val="16"/>
          <w:spacing w:val="8"/>
          <w:w w:val="100"/>
          <w:b/>
          <w:bCs/>
          <w:position w:val="-1"/>
        </w:rPr>
        <w:t>m</w:t>
      </w:r>
      <w:r>
        <w:rPr>
          <w:rFonts w:ascii="Tahoma" w:hAnsi="Tahoma" w:cs="Tahoma" w:eastAsia="Tahoma"/>
          <w:sz w:val="16"/>
          <w:szCs w:val="16"/>
          <w:spacing w:val="-5"/>
          <w:w w:val="100"/>
          <w:b/>
          <w:bCs/>
          <w:position w:val="-1"/>
        </w:rPr>
        <w:t>i</w:t>
      </w:r>
      <w:r>
        <w:rPr>
          <w:rFonts w:ascii="Tahoma" w:hAnsi="Tahoma" w:cs="Tahoma" w:eastAsia="Tahoma"/>
          <w:sz w:val="16"/>
          <w:szCs w:val="16"/>
          <w:spacing w:val="-1"/>
          <w:w w:val="100"/>
          <w:b/>
          <w:bCs/>
          <w:position w:val="-1"/>
        </w:rPr>
        <w:t>n</w:t>
      </w:r>
      <w:r>
        <w:rPr>
          <w:rFonts w:ascii="Tahoma" w:hAnsi="Tahoma" w:cs="Tahoma" w:eastAsia="Tahoma"/>
          <w:sz w:val="16"/>
          <w:szCs w:val="16"/>
          <w:spacing w:val="1"/>
          <w:w w:val="100"/>
          <w:b/>
          <w:bCs/>
          <w:position w:val="-1"/>
        </w:rPr>
        <w:t>d</w:t>
      </w:r>
      <w:r>
        <w:rPr>
          <w:rFonts w:ascii="Tahoma" w:hAnsi="Tahoma" w:cs="Tahoma" w:eastAsia="Tahoma"/>
          <w:sz w:val="16"/>
          <w:szCs w:val="16"/>
          <w:spacing w:val="6"/>
          <w:w w:val="100"/>
          <w:b/>
          <w:bCs/>
          <w:position w:val="-1"/>
        </w:rPr>
        <w:t>a</w:t>
      </w:r>
      <w:r>
        <w:rPr>
          <w:rFonts w:ascii="Tahoma" w:hAnsi="Tahoma" w:cs="Tahoma" w:eastAsia="Tahoma"/>
          <w:sz w:val="16"/>
          <w:szCs w:val="16"/>
          <w:spacing w:val="0"/>
          <w:w w:val="100"/>
          <w:b/>
          <w:bCs/>
          <w:position w:val="-1"/>
        </w:rPr>
        <w:t>h</w:t>
      </w:r>
      <w:r>
        <w:rPr>
          <w:rFonts w:ascii="Tahoma" w:hAnsi="Tahoma" w:cs="Tahoma" w:eastAsia="Tahoma"/>
          <w:sz w:val="16"/>
          <w:szCs w:val="16"/>
          <w:spacing w:val="14"/>
          <w:w w:val="100"/>
          <w:b/>
          <w:bCs/>
          <w:position w:val="-1"/>
        </w:rPr>
        <w:t> </w:t>
      </w:r>
      <w:r>
        <w:rPr>
          <w:rFonts w:ascii="Tahoma" w:hAnsi="Tahoma" w:cs="Tahoma" w:eastAsia="Tahoma"/>
          <w:sz w:val="16"/>
          <w:szCs w:val="16"/>
          <w:spacing w:val="-3"/>
          <w:w w:val="100"/>
          <w:b/>
          <w:bCs/>
          <w:position w:val="-1"/>
        </w:rPr>
        <w:t>P</w:t>
      </w:r>
      <w:r>
        <w:rPr>
          <w:rFonts w:ascii="Tahoma" w:hAnsi="Tahoma" w:cs="Tahoma" w:eastAsia="Tahoma"/>
          <w:sz w:val="16"/>
          <w:szCs w:val="16"/>
          <w:spacing w:val="3"/>
          <w:w w:val="100"/>
          <w:b/>
          <w:bCs/>
          <w:position w:val="-1"/>
        </w:rPr>
        <w:t>o</w:t>
      </w:r>
      <w:r>
        <w:rPr>
          <w:rFonts w:ascii="Tahoma" w:hAnsi="Tahoma" w:cs="Tahoma" w:eastAsia="Tahoma"/>
          <w:sz w:val="16"/>
          <w:szCs w:val="16"/>
          <w:spacing w:val="5"/>
          <w:w w:val="100"/>
          <w:b/>
          <w:bCs/>
          <w:position w:val="-1"/>
        </w:rPr>
        <w:t>s</w:t>
      </w:r>
      <w:r>
        <w:rPr>
          <w:rFonts w:ascii="Tahoma" w:hAnsi="Tahoma" w:cs="Tahoma" w:eastAsia="Tahoma"/>
          <w:sz w:val="16"/>
          <w:szCs w:val="16"/>
          <w:spacing w:val="-5"/>
          <w:w w:val="100"/>
          <w:b/>
          <w:bCs/>
          <w:position w:val="-1"/>
        </w:rPr>
        <w:t>i</w:t>
      </w:r>
      <w:r>
        <w:rPr>
          <w:rFonts w:ascii="Tahoma" w:hAnsi="Tahoma" w:cs="Tahoma" w:eastAsia="Tahoma"/>
          <w:sz w:val="16"/>
          <w:szCs w:val="16"/>
          <w:spacing w:val="5"/>
          <w:w w:val="100"/>
          <w:b/>
          <w:bCs/>
          <w:position w:val="-1"/>
        </w:rPr>
        <w:t>s</w:t>
      </w:r>
      <w:r>
        <w:rPr>
          <w:rFonts w:ascii="Tahoma" w:hAnsi="Tahoma" w:cs="Tahoma" w:eastAsia="Tahoma"/>
          <w:sz w:val="16"/>
          <w:szCs w:val="16"/>
          <w:spacing w:val="0"/>
          <w:w w:val="100"/>
          <w:b/>
          <w:bCs/>
          <w:position w:val="-1"/>
        </w:rPr>
        <w:t>i</w:t>
      </w:r>
      <w:r>
        <w:rPr>
          <w:rFonts w:ascii="Tahoma" w:hAnsi="Tahoma" w:cs="Tahoma" w:eastAsia="Tahoma"/>
          <w:sz w:val="16"/>
          <w:szCs w:val="16"/>
          <w:spacing w:val="2"/>
          <w:w w:val="100"/>
          <w:b/>
          <w:bCs/>
          <w:position w:val="-1"/>
        </w:rPr>
        <w:t> </w:t>
      </w:r>
      <w:r>
        <w:rPr>
          <w:rFonts w:ascii="Tahoma" w:hAnsi="Tahoma" w:cs="Tahoma" w:eastAsia="Tahoma"/>
          <w:sz w:val="16"/>
          <w:szCs w:val="16"/>
          <w:spacing w:val="-7"/>
          <w:w w:val="102"/>
          <w:b/>
          <w:bCs/>
          <w:position w:val="-1"/>
        </w:rPr>
        <w:t>O</w:t>
      </w:r>
      <w:r>
        <w:rPr>
          <w:rFonts w:ascii="Tahoma" w:hAnsi="Tahoma" w:cs="Tahoma" w:eastAsia="Tahoma"/>
          <w:sz w:val="16"/>
          <w:szCs w:val="16"/>
          <w:spacing w:val="1"/>
          <w:w w:val="102"/>
          <w:b/>
          <w:bCs/>
          <w:position w:val="-1"/>
        </w:rPr>
        <w:t>b</w:t>
      </w:r>
      <w:r>
        <w:rPr>
          <w:rFonts w:ascii="Tahoma" w:hAnsi="Tahoma" w:cs="Tahoma" w:eastAsia="Tahoma"/>
          <w:sz w:val="16"/>
          <w:szCs w:val="16"/>
          <w:spacing w:val="0"/>
          <w:w w:val="102"/>
          <w:b/>
          <w:bCs/>
          <w:position w:val="-1"/>
        </w:rPr>
        <w:t>j</w:t>
      </w:r>
      <w:r>
        <w:rPr>
          <w:rFonts w:ascii="Tahoma" w:hAnsi="Tahoma" w:cs="Tahoma" w:eastAsia="Tahoma"/>
          <w:sz w:val="16"/>
          <w:szCs w:val="16"/>
          <w:spacing w:val="7"/>
          <w:w w:val="102"/>
          <w:b/>
          <w:bCs/>
          <w:position w:val="-1"/>
        </w:rPr>
        <w:t>e</w:t>
      </w:r>
      <w:r>
        <w:rPr>
          <w:rFonts w:ascii="Tahoma" w:hAnsi="Tahoma" w:cs="Tahoma" w:eastAsia="Tahoma"/>
          <w:sz w:val="16"/>
          <w:szCs w:val="16"/>
          <w:spacing w:val="0"/>
          <w:w w:val="102"/>
          <w:b/>
          <w:bCs/>
          <w:position w:val="-1"/>
        </w:rPr>
        <w:t>k</w:t>
      </w:r>
      <w:r>
        <w:rPr>
          <w:rFonts w:ascii="Tahoma" w:hAnsi="Tahoma" w:cs="Tahoma" w:eastAsia="Tahoma"/>
          <w:sz w:val="16"/>
          <w:szCs w:val="16"/>
          <w:spacing w:val="0"/>
          <w:w w:val="100"/>
          <w:position w:val="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36" w:after="0" w:line="188" w:lineRule="exact"/>
        <w:ind w:left="2107" w:right="-20"/>
        <w:jc w:val="left"/>
        <w:rPr>
          <w:rFonts w:ascii="Tahoma" w:hAnsi="Tahoma" w:cs="Tahoma" w:eastAsia="Tahoma"/>
          <w:sz w:val="16"/>
          <w:szCs w:val="16"/>
        </w:rPr>
      </w:pPr>
      <w:rPr/>
      <w:r>
        <w:rPr>
          <w:rFonts w:ascii="Tahoma" w:hAnsi="Tahoma" w:cs="Tahoma" w:eastAsia="Tahoma"/>
          <w:sz w:val="16"/>
          <w:szCs w:val="16"/>
          <w:spacing w:val="-3"/>
          <w:w w:val="102"/>
          <w:b/>
          <w:bCs/>
          <w:position w:val="-1"/>
        </w:rPr>
        <w:t>P</w:t>
      </w:r>
      <w:r>
        <w:rPr>
          <w:rFonts w:ascii="Tahoma" w:hAnsi="Tahoma" w:cs="Tahoma" w:eastAsia="Tahoma"/>
          <w:sz w:val="16"/>
          <w:szCs w:val="16"/>
          <w:spacing w:val="7"/>
          <w:w w:val="102"/>
          <w:b/>
          <w:bCs/>
          <w:position w:val="-1"/>
        </w:rPr>
        <w:t>e</w:t>
      </w:r>
      <w:r>
        <w:rPr>
          <w:rFonts w:ascii="Tahoma" w:hAnsi="Tahoma" w:cs="Tahoma" w:eastAsia="Tahoma"/>
          <w:sz w:val="16"/>
          <w:szCs w:val="16"/>
          <w:spacing w:val="-1"/>
          <w:w w:val="102"/>
          <w:b/>
          <w:bCs/>
          <w:position w:val="-1"/>
        </w:rPr>
        <w:t>n</w:t>
      </w:r>
      <w:r>
        <w:rPr>
          <w:rFonts w:ascii="Tahoma" w:hAnsi="Tahoma" w:cs="Tahoma" w:eastAsia="Tahoma"/>
          <w:sz w:val="16"/>
          <w:szCs w:val="16"/>
          <w:spacing w:val="1"/>
          <w:w w:val="102"/>
          <w:b/>
          <w:bCs/>
          <w:position w:val="-1"/>
        </w:rPr>
        <w:t>g</w:t>
      </w:r>
      <w:r>
        <w:rPr>
          <w:rFonts w:ascii="Tahoma" w:hAnsi="Tahoma" w:cs="Tahoma" w:eastAsia="Tahoma"/>
          <w:sz w:val="16"/>
          <w:szCs w:val="16"/>
          <w:spacing w:val="1"/>
          <w:w w:val="102"/>
          <w:b/>
          <w:bCs/>
          <w:position w:val="-1"/>
        </w:rPr>
        <w:t>g</w:t>
      </w:r>
      <w:r>
        <w:rPr>
          <w:rFonts w:ascii="Tahoma" w:hAnsi="Tahoma" w:cs="Tahoma" w:eastAsia="Tahoma"/>
          <w:sz w:val="16"/>
          <w:szCs w:val="16"/>
          <w:spacing w:val="-1"/>
          <w:w w:val="102"/>
          <w:b/>
          <w:bCs/>
          <w:position w:val="-1"/>
        </w:rPr>
        <w:t>una</w:t>
      </w:r>
      <w:r>
        <w:rPr>
          <w:rFonts w:ascii="Tahoma" w:hAnsi="Tahoma" w:cs="Tahoma" w:eastAsia="Tahoma"/>
          <w:sz w:val="16"/>
          <w:szCs w:val="1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6" w:after="0" w:line="188" w:lineRule="exact"/>
        <w:ind w:left="4980" w:right="-20"/>
        <w:jc w:val="left"/>
        <w:rPr>
          <w:rFonts w:ascii="Tahoma" w:hAnsi="Tahoma" w:cs="Tahoma" w:eastAsia="Tahoma"/>
          <w:sz w:val="16"/>
          <w:szCs w:val="16"/>
        </w:rPr>
      </w:pPr>
      <w:rPr/>
      <w:r>
        <w:rPr>
          <w:rFonts w:ascii="Tahoma" w:hAnsi="Tahoma" w:cs="Tahoma" w:eastAsia="Tahoma"/>
          <w:sz w:val="16"/>
          <w:szCs w:val="16"/>
          <w:spacing w:val="-8"/>
          <w:w w:val="100"/>
          <w:b/>
          <w:bCs/>
          <w:position w:val="-1"/>
        </w:rPr>
        <w:t>B</w:t>
      </w:r>
      <w:r>
        <w:rPr>
          <w:rFonts w:ascii="Tahoma" w:hAnsi="Tahoma" w:cs="Tahoma" w:eastAsia="Tahoma"/>
          <w:sz w:val="16"/>
          <w:szCs w:val="16"/>
          <w:spacing w:val="7"/>
          <w:w w:val="100"/>
          <w:b/>
          <w:bCs/>
          <w:position w:val="-1"/>
        </w:rPr>
        <w:t>e</w:t>
      </w:r>
      <w:r>
        <w:rPr>
          <w:rFonts w:ascii="Tahoma" w:hAnsi="Tahoma" w:cs="Tahoma" w:eastAsia="Tahoma"/>
          <w:sz w:val="16"/>
          <w:szCs w:val="16"/>
          <w:spacing w:val="3"/>
          <w:w w:val="100"/>
          <w:b/>
          <w:bCs/>
          <w:position w:val="-1"/>
        </w:rPr>
        <w:t>r</w:t>
      </w:r>
      <w:r>
        <w:rPr>
          <w:rFonts w:ascii="Tahoma" w:hAnsi="Tahoma" w:cs="Tahoma" w:eastAsia="Tahoma"/>
          <w:sz w:val="16"/>
          <w:szCs w:val="16"/>
          <w:spacing w:val="-5"/>
          <w:w w:val="100"/>
          <w:b/>
          <w:bCs/>
          <w:position w:val="-1"/>
        </w:rPr>
        <w:t>i</w:t>
      </w:r>
      <w:r>
        <w:rPr>
          <w:rFonts w:ascii="Tahoma" w:hAnsi="Tahoma" w:cs="Tahoma" w:eastAsia="Tahoma"/>
          <w:sz w:val="16"/>
          <w:szCs w:val="16"/>
          <w:spacing w:val="-1"/>
          <w:w w:val="100"/>
          <w:b/>
          <w:bCs/>
          <w:position w:val="-1"/>
        </w:rPr>
        <w:t>n</w:t>
      </w:r>
      <w:r>
        <w:rPr>
          <w:rFonts w:ascii="Tahoma" w:hAnsi="Tahoma" w:cs="Tahoma" w:eastAsia="Tahoma"/>
          <w:sz w:val="16"/>
          <w:szCs w:val="16"/>
          <w:spacing w:val="6"/>
          <w:w w:val="100"/>
          <w:b/>
          <w:bCs/>
          <w:position w:val="-1"/>
        </w:rPr>
        <w:t>t</w:t>
      </w:r>
      <w:r>
        <w:rPr>
          <w:rFonts w:ascii="Tahoma" w:hAnsi="Tahoma" w:cs="Tahoma" w:eastAsia="Tahoma"/>
          <w:sz w:val="16"/>
          <w:szCs w:val="16"/>
          <w:spacing w:val="7"/>
          <w:w w:val="100"/>
          <w:b/>
          <w:bCs/>
          <w:position w:val="-1"/>
        </w:rPr>
        <w:t>e</w:t>
      </w:r>
      <w:r>
        <w:rPr>
          <w:rFonts w:ascii="Tahoma" w:hAnsi="Tahoma" w:cs="Tahoma" w:eastAsia="Tahoma"/>
          <w:sz w:val="16"/>
          <w:szCs w:val="16"/>
          <w:spacing w:val="3"/>
          <w:w w:val="100"/>
          <w:b/>
          <w:bCs/>
          <w:position w:val="-1"/>
        </w:rPr>
        <w:t>r</w:t>
      </w:r>
      <w:r>
        <w:rPr>
          <w:rFonts w:ascii="Tahoma" w:hAnsi="Tahoma" w:cs="Tahoma" w:eastAsia="Tahoma"/>
          <w:sz w:val="16"/>
          <w:szCs w:val="16"/>
          <w:spacing w:val="6"/>
          <w:w w:val="100"/>
          <w:b/>
          <w:bCs/>
          <w:position w:val="-1"/>
        </w:rPr>
        <w:t>a</w:t>
      </w:r>
      <w:r>
        <w:rPr>
          <w:rFonts w:ascii="Tahoma" w:hAnsi="Tahoma" w:cs="Tahoma" w:eastAsia="Tahoma"/>
          <w:sz w:val="16"/>
          <w:szCs w:val="16"/>
          <w:spacing w:val="5"/>
          <w:w w:val="100"/>
          <w:b/>
          <w:bCs/>
          <w:position w:val="-1"/>
        </w:rPr>
        <w:t>k</w:t>
      </w:r>
      <w:r>
        <w:rPr>
          <w:rFonts w:ascii="Tahoma" w:hAnsi="Tahoma" w:cs="Tahoma" w:eastAsia="Tahoma"/>
          <w:sz w:val="16"/>
          <w:szCs w:val="16"/>
          <w:spacing w:val="5"/>
          <w:w w:val="100"/>
          <w:b/>
          <w:bCs/>
          <w:position w:val="-1"/>
        </w:rPr>
        <w:t>s</w:t>
      </w:r>
      <w:r>
        <w:rPr>
          <w:rFonts w:ascii="Tahoma" w:hAnsi="Tahoma" w:cs="Tahoma" w:eastAsia="Tahoma"/>
          <w:sz w:val="16"/>
          <w:szCs w:val="16"/>
          <w:spacing w:val="0"/>
          <w:w w:val="100"/>
          <w:b/>
          <w:bCs/>
          <w:position w:val="-1"/>
        </w:rPr>
        <w:t>i</w:t>
      </w:r>
      <w:r>
        <w:rPr>
          <w:rFonts w:ascii="Tahoma" w:hAnsi="Tahoma" w:cs="Tahoma" w:eastAsia="Tahoma"/>
          <w:sz w:val="16"/>
          <w:szCs w:val="16"/>
          <w:spacing w:val="13"/>
          <w:w w:val="100"/>
          <w:b/>
          <w:bCs/>
          <w:position w:val="-1"/>
        </w:rPr>
        <w:t> </w:t>
      </w:r>
      <w:r>
        <w:rPr>
          <w:rFonts w:ascii="Tahoma" w:hAnsi="Tahoma" w:cs="Tahoma" w:eastAsia="Tahoma"/>
          <w:sz w:val="16"/>
          <w:szCs w:val="16"/>
          <w:spacing w:val="1"/>
          <w:w w:val="100"/>
          <w:b/>
          <w:bCs/>
          <w:position w:val="-1"/>
        </w:rPr>
        <w:t>d</w:t>
      </w:r>
      <w:r>
        <w:rPr>
          <w:rFonts w:ascii="Tahoma" w:hAnsi="Tahoma" w:cs="Tahoma" w:eastAsia="Tahoma"/>
          <w:sz w:val="16"/>
          <w:szCs w:val="16"/>
          <w:spacing w:val="7"/>
          <w:w w:val="100"/>
          <w:b/>
          <w:bCs/>
          <w:position w:val="-1"/>
        </w:rPr>
        <w:t>e</w:t>
      </w:r>
      <w:r>
        <w:rPr>
          <w:rFonts w:ascii="Tahoma" w:hAnsi="Tahoma" w:cs="Tahoma" w:eastAsia="Tahoma"/>
          <w:sz w:val="16"/>
          <w:szCs w:val="16"/>
          <w:spacing w:val="-1"/>
          <w:w w:val="100"/>
          <w:b/>
          <w:bCs/>
          <w:position w:val="-1"/>
        </w:rPr>
        <w:t>n</w:t>
      </w:r>
      <w:r>
        <w:rPr>
          <w:rFonts w:ascii="Tahoma" w:hAnsi="Tahoma" w:cs="Tahoma" w:eastAsia="Tahoma"/>
          <w:sz w:val="16"/>
          <w:szCs w:val="16"/>
          <w:spacing w:val="1"/>
          <w:w w:val="100"/>
          <w:b/>
          <w:bCs/>
          <w:position w:val="-1"/>
        </w:rPr>
        <w:t>g</w:t>
      </w:r>
      <w:r>
        <w:rPr>
          <w:rFonts w:ascii="Tahoma" w:hAnsi="Tahoma" w:cs="Tahoma" w:eastAsia="Tahoma"/>
          <w:sz w:val="16"/>
          <w:szCs w:val="16"/>
          <w:spacing w:val="6"/>
          <w:w w:val="100"/>
          <w:b/>
          <w:bCs/>
          <w:position w:val="-1"/>
        </w:rPr>
        <w:t>a</w:t>
      </w:r>
      <w:r>
        <w:rPr>
          <w:rFonts w:ascii="Tahoma" w:hAnsi="Tahoma" w:cs="Tahoma" w:eastAsia="Tahoma"/>
          <w:sz w:val="16"/>
          <w:szCs w:val="16"/>
          <w:spacing w:val="0"/>
          <w:w w:val="100"/>
          <w:b/>
          <w:bCs/>
          <w:position w:val="-1"/>
        </w:rPr>
        <w:t>n</w:t>
      </w:r>
      <w:r>
        <w:rPr>
          <w:rFonts w:ascii="Tahoma" w:hAnsi="Tahoma" w:cs="Tahoma" w:eastAsia="Tahoma"/>
          <w:sz w:val="16"/>
          <w:szCs w:val="16"/>
          <w:spacing w:val="9"/>
          <w:w w:val="100"/>
          <w:b/>
          <w:bCs/>
          <w:position w:val="-1"/>
        </w:rPr>
        <w:t> </w:t>
      </w:r>
      <w:r>
        <w:rPr>
          <w:rFonts w:ascii="Tahoma" w:hAnsi="Tahoma" w:cs="Tahoma" w:eastAsia="Tahoma"/>
          <w:sz w:val="16"/>
          <w:szCs w:val="16"/>
          <w:spacing w:val="-7"/>
          <w:w w:val="102"/>
          <w:b/>
          <w:bCs/>
          <w:position w:val="-1"/>
        </w:rPr>
        <w:t>O</w:t>
      </w:r>
      <w:r>
        <w:rPr>
          <w:rFonts w:ascii="Tahoma" w:hAnsi="Tahoma" w:cs="Tahoma" w:eastAsia="Tahoma"/>
          <w:sz w:val="16"/>
          <w:szCs w:val="16"/>
          <w:spacing w:val="1"/>
          <w:w w:val="102"/>
          <w:b/>
          <w:bCs/>
          <w:position w:val="-1"/>
        </w:rPr>
        <w:t>b</w:t>
      </w:r>
      <w:r>
        <w:rPr>
          <w:rFonts w:ascii="Tahoma" w:hAnsi="Tahoma" w:cs="Tahoma" w:eastAsia="Tahoma"/>
          <w:sz w:val="16"/>
          <w:szCs w:val="16"/>
          <w:spacing w:val="0"/>
          <w:w w:val="102"/>
          <w:b/>
          <w:bCs/>
          <w:position w:val="-1"/>
        </w:rPr>
        <w:t>j</w:t>
      </w:r>
      <w:r>
        <w:rPr>
          <w:rFonts w:ascii="Tahoma" w:hAnsi="Tahoma" w:cs="Tahoma" w:eastAsia="Tahoma"/>
          <w:sz w:val="16"/>
          <w:szCs w:val="16"/>
          <w:spacing w:val="7"/>
          <w:w w:val="102"/>
          <w:b/>
          <w:bCs/>
          <w:position w:val="-1"/>
        </w:rPr>
        <w:t>e</w:t>
      </w:r>
      <w:r>
        <w:rPr>
          <w:rFonts w:ascii="Tahoma" w:hAnsi="Tahoma" w:cs="Tahoma" w:eastAsia="Tahoma"/>
          <w:sz w:val="16"/>
          <w:szCs w:val="16"/>
          <w:spacing w:val="0"/>
          <w:w w:val="102"/>
          <w:b/>
          <w:bCs/>
          <w:position w:val="-1"/>
        </w:rPr>
        <w:t>k</w:t>
      </w:r>
      <w:r>
        <w:rPr>
          <w:rFonts w:ascii="Tahoma" w:hAnsi="Tahoma" w:cs="Tahoma" w:eastAsia="Tahoma"/>
          <w:sz w:val="16"/>
          <w:szCs w:val="16"/>
          <w:spacing w:val="0"/>
          <w:w w:val="100"/>
          <w:position w:val="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328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Dia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59" w:lineRule="auto"/>
        <w:ind w:left="462" w:right="2135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9.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AKAN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360" w:lineRule="auto"/>
        <w:ind w:left="822" w:right="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1997)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inisik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aug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ality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knolo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n/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3D)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ual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unsur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mun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</w:p>
    <w:p>
      <w:pPr>
        <w:spacing w:before="0" w:after="0" w:line="280" w:lineRule="exact"/>
        <w:ind w:left="822" w:right="299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unsur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1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11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9" w:lineRule="auto"/>
        <w:ind w:left="822"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Kishino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994)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umusk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dunia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dunia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hyperlink r:id="rId11"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k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24"/>
            <w:szCs w:val="24"/>
            <w:spacing w:val="36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irtuality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ontinuum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1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11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22" w:right="107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ditunjukk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jc w:val="both"/>
        <w:spacing w:after="0"/>
        <w:sectPr>
          <w:pgMar w:header="0" w:footer="885" w:top="1340" w:bottom="1080" w:left="1600" w:right="1020"/>
          <w:pgSz w:w="11920" w:h="16840"/>
        </w:sectPr>
      </w:pPr>
      <w:rPr/>
    </w:p>
    <w:p>
      <w:pPr>
        <w:spacing w:before="91" w:after="0" w:line="240" w:lineRule="auto"/>
        <w:ind w:left="229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70.224437pt;height:61.30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89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aian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ilg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0" w:lineRule="auto"/>
        <w:ind w:left="822" w:right="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bisa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upa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nusi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ditunjukk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ilust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</w:p>
    <w:p>
      <w:pPr>
        <w:spacing w:before="6" w:after="0" w:line="271" w:lineRule="exact"/>
        <w:ind w:left="822" w:right="502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era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ontoh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impl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90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09.700098pt;height:72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210" w:right="2483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6.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822" w:right="4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Toolkit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librar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buka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olkit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qoosha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porting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Toolkit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upun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sktop.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Toolkit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patt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hitu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posisi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ghitun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</w:p>
    <w:p>
      <w:pPr>
        <w:spacing w:before="0" w:after="0" w:line="280" w:lineRule="exact"/>
        <w:ind w:left="822" w:right="691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1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11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822" w:right="4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miliki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komp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tibilit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Toolkit,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</w:p>
    <w:p>
      <w:pPr>
        <w:spacing w:before="4" w:after="0" w:line="240" w:lineRule="auto"/>
        <w:ind w:left="822" w:right="5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vision3D.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bih</w:t>
      </w:r>
    </w:p>
    <w:p>
      <w:pPr>
        <w:jc w:val="both"/>
        <w:spacing w:after="0"/>
        <w:sectPr>
          <w:pgMar w:header="0" w:footer="885" w:top="1320" w:bottom="1080" w:left="1600" w:right="1020"/>
          <w:pgSz w:w="11920" w:h="16840"/>
        </w:sectPr>
      </w:pPr>
      <w:rPr/>
    </w:p>
    <w:p>
      <w:pPr>
        <w:spacing w:before="59" w:after="0" w:line="352" w:lineRule="auto"/>
        <w:ind w:left="822"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addition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nduku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multiple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att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multiple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buka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1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11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viso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822" w:right="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vision3D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V3D)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V3D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kink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mpilk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sktop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upun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V3D,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lui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3DS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</w:p>
    <w:p>
      <w:pPr>
        <w:spacing w:before="6" w:after="0" w:line="349" w:lineRule="auto"/>
        <w:ind w:left="822" w:right="4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V3D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mpilk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mpilk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k)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miliki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1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11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822" w:right="4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MotionT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kumpul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kode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oulwi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ggun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</w:p>
    <w:p>
      <w:pPr>
        <w:spacing w:before="0" w:after="0" w:line="280" w:lineRule="exact"/>
        <w:ind w:left="822" w:right="1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1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11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1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822" w:right="4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khusus.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khusus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miliki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khusus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LAR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pola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dimu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posisi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but.</w:t>
      </w:r>
    </w:p>
    <w:p>
      <w:pPr>
        <w:jc w:val="both"/>
        <w:spacing w:after="0"/>
        <w:sectPr>
          <w:pgMar w:header="0" w:footer="885" w:top="1340" w:bottom="1080" w:left="1600" w:right="1020"/>
          <w:pgSz w:w="11920" w:h="16840"/>
        </w:sectPr>
      </w:pPr>
      <w:rPr/>
    </w:p>
    <w:p>
      <w:pPr>
        <w:spacing w:before="59" w:after="0" w:line="240" w:lineRule="auto"/>
        <w:ind w:left="8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ditunjukk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ontoh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71" w:lineRule="exact"/>
        <w:ind w:left="8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miliki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pola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khusus.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9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49.602033pt;height:140.91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29" w:after="0" w:line="240" w:lineRule="auto"/>
        <w:ind w:left="330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7.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10.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529" w:right="53" w:firstLine="70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todolo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Akhir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miliki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3" w:after="0" w:line="240" w:lineRule="auto"/>
        <w:ind w:left="45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Akhir</w:t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59" w:lineRule="auto"/>
        <w:ind w:left="810" w:right="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Akhir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Akhi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knolo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3D,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MotionT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5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810" w:right="5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umpu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hubu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Akhir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upa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sis,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kuli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5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810" w:right="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eca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knolo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Adobe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5.5.</w:t>
      </w:r>
    </w:p>
    <w:p>
      <w:pPr>
        <w:jc w:val="both"/>
        <w:spacing w:after="0"/>
        <w:sectPr>
          <w:pgMar w:header="0" w:footer="885" w:top="1340" w:bottom="1080" w:left="1600" w:right="1020"/>
          <w:pgSz w:w="11920" w:h="16840"/>
        </w:sectPr>
      </w:pPr>
      <w:rPr/>
    </w:p>
    <w:p>
      <w:pPr>
        <w:spacing w:before="59" w:after="0" w:line="240" w:lineRule="auto"/>
        <w:ind w:left="45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uji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810" w:right="5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uji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timbul,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t.</w:t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2" w:right="545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buku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Akhir</w:t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0" w:lineRule="auto"/>
        <w:ind w:left="810" w:right="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khir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dokum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Akhir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ini.</w:t>
      </w:r>
    </w:p>
    <w:p>
      <w:pPr>
        <w:spacing w:before="4" w:after="0" w:line="240" w:lineRule="auto"/>
        <w:ind w:left="124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hulu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542" w:right="-20"/>
        <w:jc w:val="left"/>
        <w:tabs>
          <w:tab w:pos="22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542" w:right="-20"/>
        <w:jc w:val="left"/>
        <w:tabs>
          <w:tab w:pos="22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542" w:right="-20"/>
        <w:jc w:val="left"/>
        <w:tabs>
          <w:tab w:pos="22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Akhir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542" w:right="-20"/>
        <w:jc w:val="left"/>
        <w:tabs>
          <w:tab w:pos="22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1.4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Tuju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542" w:right="-20"/>
        <w:jc w:val="left"/>
        <w:tabs>
          <w:tab w:pos="22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1.5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todolo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542" w:right="-20"/>
        <w:jc w:val="left"/>
        <w:tabs>
          <w:tab w:pos="22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1.6</w:t>
        <w:tab/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tika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nulis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4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Tinj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4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4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Uji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4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simpul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49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4" w:right="460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JADWAL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63.790016" w:type="dxa"/>
      </w:tblPr>
      <w:tblGrid/>
      <w:tr>
        <w:trPr>
          <w:trHeight w:val="475" w:hRule="exact"/>
        </w:trPr>
        <w:tc>
          <w:tcPr>
            <w:tcW w:w="1682" w:type="dxa"/>
            <w:vMerge w:val="restart"/>
            <w:tcBorders>
              <w:top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12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48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446" w:type="dxa"/>
            <w:gridSpan w:val="21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25" w:lineRule="exact"/>
              <w:ind w:left="2369" w:right="235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lan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73" w:hRule="exact"/>
        </w:trPr>
        <w:tc>
          <w:tcPr>
            <w:tcW w:w="1682" w:type="dxa"/>
            <w:vMerge/>
            <w:tcBorders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289" w:type="dxa"/>
            <w:gridSpan w:val="4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25" w:lineRule="exact"/>
              <w:ind w:left="2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Fe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195" w:type="dxa"/>
            <w:gridSpan w:val="4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25" w:lineRule="exact"/>
              <w:ind w:left="34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95" w:type="dxa"/>
            <w:gridSpan w:val="5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25" w:lineRule="exact"/>
              <w:ind w:left="494" w:right="47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il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50" w:type="dxa"/>
            <w:gridSpan w:val="4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0" w:after="0" w:line="225" w:lineRule="exact"/>
              <w:ind w:left="422" w:right="40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ei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17" w:type="dxa"/>
            <w:gridSpan w:val="4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0" w:after="0" w:line="225" w:lineRule="exact"/>
              <w:ind w:left="401" w:right="38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99"/>
              </w:rPr>
              <w:t>J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99"/>
              </w:rPr>
              <w:t>uni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739" w:hRule="exact"/>
        </w:trPr>
        <w:tc>
          <w:tcPr>
            <w:tcW w:w="1682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25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36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po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29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2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34.4" w:space="0" w:color="548DD4"/>
            </w:tcBorders>
          </w:tcPr>
          <w:p>
            <w:pPr/>
            <w:rPr/>
          </w:p>
        </w:tc>
        <w:tc>
          <w:tcPr>
            <w:tcW w:w="319" w:type="dxa"/>
            <w:tcBorders>
              <w:top w:val="single" w:sz="4.648" w:space="0" w:color="000000"/>
              <w:bottom w:val="single" w:sz="4.640" w:space="0" w:color="000000"/>
              <w:left w:val="single" w:sz="34.4" w:space="0" w:color="548DD4"/>
              <w:right w:val="single" w:sz="4.640" w:space="0" w:color="000000"/>
            </w:tcBorders>
            <w:shd w:val="clear" w:color="auto" w:fill="548DD4"/>
          </w:tcPr>
          <w:p>
            <w:pPr/>
            <w:rPr/>
          </w:p>
        </w:tc>
        <w:tc>
          <w:tcPr>
            <w:tcW w:w="31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548DD4"/>
          </w:tcPr>
          <w:p>
            <w:pPr/>
            <w:rPr/>
          </w:p>
        </w:tc>
        <w:tc>
          <w:tcPr>
            <w:tcW w:w="29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34.4" w:space="0" w:color="548DD4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8" w:space="0" w:color="000000"/>
              <w:bottom w:val="single" w:sz="4.640" w:space="0" w:color="000000"/>
              <w:left w:val="single" w:sz="34.4" w:space="0" w:color="548DD4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9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9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9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1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1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295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05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02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</w:tr>
      <w:tr>
        <w:trPr>
          <w:trHeight w:val="713" w:hRule="exact"/>
        </w:trPr>
        <w:tc>
          <w:tcPr>
            <w:tcW w:w="168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5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ite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2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2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34.4" w:space="0" w:color="548DD4"/>
            </w:tcBorders>
          </w:tcPr>
          <w:p>
            <w:pPr/>
            <w:rPr/>
          </w:p>
        </w:tc>
        <w:tc>
          <w:tcPr>
            <w:tcW w:w="317" w:type="dxa"/>
            <w:tcBorders>
              <w:top w:val="single" w:sz="4.640" w:space="0" w:color="000000"/>
              <w:bottom w:val="single" w:sz="4.640" w:space="0" w:color="000000"/>
              <w:left w:val="single" w:sz="34.4" w:space="0" w:color="548DD4"/>
              <w:right w:val="single" w:sz="4.640" w:space="0" w:color="000000"/>
            </w:tcBorders>
            <w:shd w:val="clear" w:color="auto" w:fill="548DD4"/>
          </w:tcPr>
          <w:p>
            <w:pPr/>
            <w:rPr/>
          </w:p>
        </w:tc>
        <w:tc>
          <w:tcPr>
            <w:tcW w:w="29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9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34.4" w:space="0" w:color="548DD4"/>
            </w:tcBorders>
          </w:tcPr>
          <w:p>
            <w:pPr/>
            <w:rPr/>
          </w:p>
        </w:tc>
        <w:tc>
          <w:tcPr>
            <w:tcW w:w="298" w:type="dxa"/>
            <w:tcBorders>
              <w:top w:val="single" w:sz="4.640" w:space="0" w:color="000000"/>
              <w:bottom w:val="single" w:sz="4.640" w:space="0" w:color="000000"/>
              <w:left w:val="single" w:sz="34.4" w:space="0" w:color="548DD4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9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10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10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29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0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0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</w:tr>
      <w:tr>
        <w:trPr>
          <w:trHeight w:val="710" w:hRule="exact"/>
        </w:trPr>
        <w:tc>
          <w:tcPr>
            <w:tcW w:w="168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2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2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2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9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34.4" w:space="0" w:color="548DD4"/>
            </w:tcBorders>
          </w:tcPr>
          <w:p>
            <w:pPr/>
            <w:rPr/>
          </w:p>
        </w:tc>
        <w:tc>
          <w:tcPr>
            <w:tcW w:w="298" w:type="dxa"/>
            <w:tcBorders>
              <w:top w:val="single" w:sz="4.640" w:space="0" w:color="000000"/>
              <w:bottom w:val="single" w:sz="4.640" w:space="0" w:color="000000"/>
              <w:left w:val="single" w:sz="34.4" w:space="0" w:color="548DD4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9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9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548DD4"/>
          </w:tcPr>
          <w:p>
            <w:pPr/>
            <w:rPr/>
          </w:p>
        </w:tc>
        <w:tc>
          <w:tcPr>
            <w:tcW w:w="31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34.4" w:space="0" w:color="548DD4"/>
            </w:tcBorders>
            <w:shd w:val="clear" w:color="auto" w:fill="548DD4"/>
          </w:tcPr>
          <w:p>
            <w:pPr/>
            <w:rPr/>
          </w:p>
        </w:tc>
        <w:tc>
          <w:tcPr>
            <w:tcW w:w="310" w:type="dxa"/>
            <w:tcBorders>
              <w:top w:val="single" w:sz="4.640" w:space="0" w:color="000000"/>
              <w:bottom w:val="single" w:sz="4.640" w:space="0" w:color="000000"/>
              <w:left w:val="single" w:sz="34.4" w:space="0" w:color="548DD4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10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29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05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02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</w:tr>
      <w:tr>
        <w:trPr>
          <w:trHeight w:val="739" w:hRule="exact"/>
        </w:trPr>
        <w:tc>
          <w:tcPr>
            <w:tcW w:w="1682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27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ngu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ian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34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29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2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9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9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9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34.4" w:space="0" w:color="548DD4"/>
            </w:tcBorders>
          </w:tcPr>
          <w:p>
            <w:pPr/>
            <w:rPr/>
          </w:p>
        </w:tc>
        <w:tc>
          <w:tcPr>
            <w:tcW w:w="298" w:type="dxa"/>
            <w:tcBorders>
              <w:top w:val="single" w:sz="4.640" w:space="0" w:color="000000"/>
              <w:bottom w:val="single" w:sz="4.648" w:space="0" w:color="000000"/>
              <w:left w:val="single" w:sz="34.4" w:space="0" w:color="548DD4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9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7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548DD4"/>
          </w:tcPr>
          <w:p>
            <w:pPr/>
            <w:rPr/>
          </w:p>
        </w:tc>
        <w:tc>
          <w:tcPr>
            <w:tcW w:w="31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548DD4"/>
          </w:tcPr>
          <w:p>
            <w:pPr/>
            <w:rPr/>
          </w:p>
        </w:tc>
        <w:tc>
          <w:tcPr>
            <w:tcW w:w="310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  <w:shd w:val="clear" w:color="auto" w:fill="548DD4"/>
          </w:tcPr>
          <w:p>
            <w:pPr/>
            <w:rPr/>
          </w:p>
        </w:tc>
        <w:tc>
          <w:tcPr>
            <w:tcW w:w="310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  <w:shd w:val="clear" w:color="auto" w:fill="548DD4"/>
          </w:tcPr>
          <w:p>
            <w:pPr/>
            <w:rPr/>
          </w:p>
        </w:tc>
        <w:tc>
          <w:tcPr>
            <w:tcW w:w="295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34.4" w:space="0" w:color="548DD4"/>
            </w:tcBorders>
          </w:tcPr>
          <w:p>
            <w:pPr/>
            <w:rPr/>
          </w:p>
        </w:tc>
        <w:tc>
          <w:tcPr>
            <w:tcW w:w="305" w:type="dxa"/>
            <w:tcBorders>
              <w:top w:val="single" w:sz="4.640" w:space="0" w:color="000000"/>
              <w:bottom w:val="single" w:sz="4.648" w:space="0" w:color="000000"/>
              <w:left w:val="single" w:sz="34.4" w:space="0" w:color="548DD4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02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</w:tr>
      <w:tr>
        <w:trPr>
          <w:trHeight w:val="739" w:hRule="exact"/>
        </w:trPr>
        <w:tc>
          <w:tcPr>
            <w:tcW w:w="1682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0" w:after="0" w:line="227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ku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34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29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2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9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9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9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9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9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00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7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548DD4"/>
          </w:tcPr>
          <w:p>
            <w:pPr/>
            <w:rPr/>
          </w:p>
        </w:tc>
        <w:tc>
          <w:tcPr>
            <w:tcW w:w="31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548DD4"/>
          </w:tcPr>
          <w:p>
            <w:pPr/>
            <w:rPr/>
          </w:p>
        </w:tc>
        <w:tc>
          <w:tcPr>
            <w:tcW w:w="31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  <w:shd w:val="clear" w:color="auto" w:fill="548DD4"/>
          </w:tcPr>
          <w:p>
            <w:pPr/>
            <w:rPr/>
          </w:p>
        </w:tc>
        <w:tc>
          <w:tcPr>
            <w:tcW w:w="31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  <w:shd w:val="clear" w:color="auto" w:fill="548DD4"/>
          </w:tcPr>
          <w:p>
            <w:pPr/>
            <w:rPr/>
          </w:p>
        </w:tc>
        <w:tc>
          <w:tcPr>
            <w:tcW w:w="295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05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02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</w:tr>
    </w:tbl>
    <w:p>
      <w:pPr>
        <w:spacing w:after="0"/>
        <w:sectPr>
          <w:pgMar w:header="0" w:footer="885" w:top="1340" w:bottom="1080" w:left="1600" w:right="1020"/>
          <w:pgSz w:w="11920" w:h="16840"/>
        </w:sectPr>
      </w:pPr>
      <w:rPr/>
    </w:p>
    <w:p>
      <w:pPr>
        <w:spacing w:before="64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529" w:right="-20"/>
        <w:jc w:val="left"/>
        <w:tabs>
          <w:tab w:pos="10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hou,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Duh,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Aug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59" w:lineRule="auto"/>
        <w:ind w:left="529" w:right="120" w:firstLine="566"/>
        <w:jc w:val="left"/>
        <w:tabs>
          <w:tab w:pos="10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ality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ing,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Displa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2008.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Sur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Augm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7.</w:t>
      </w:r>
    </w:p>
    <w:p>
      <w:pPr>
        <w:spacing w:before="7" w:after="0" w:line="359" w:lineRule="auto"/>
        <w:ind w:left="1095" w:right="352" w:firstLine="-566"/>
        <w:jc w:val="left"/>
        <w:tabs>
          <w:tab w:pos="10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Aug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ispla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irtuality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ontinuum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1994.</w:t>
      </w:r>
    </w:p>
    <w:p>
      <w:pPr>
        <w:spacing w:before="7" w:after="0" w:line="360" w:lineRule="auto"/>
        <w:ind w:left="1095" w:right="380" w:firstLine="-566"/>
        <w:jc w:val="left"/>
        <w:tabs>
          <w:tab w:pos="10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Tomohiko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Toolkit.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hyperlink r:id="rId15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http://s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qoo.sh/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/l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bs/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F</w:t>
        </w:r>
        <w:r>
          <w:rPr>
            <w:rFonts w:ascii="Times New Roman" w:hAnsi="Times New Roman" w:cs="Times New Roman" w:eastAsia="Times New Roman"/>
            <w:sz w:val="24"/>
            <w:szCs w:val="24"/>
            <w:spacing w:val="-3"/>
            <w:w w:val="100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ToolKit</w:t>
        </w:r>
        <w:r>
          <w:rPr>
            <w:rFonts w:ascii="Times New Roman" w:hAnsi="Times New Roman" w:cs="Times New Roman" w:eastAsia="Times New Roman"/>
            <w:sz w:val="24"/>
            <w:szCs w:val="24"/>
            <w:spacing w:val="3"/>
            <w:w w:val="100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-3"/>
            <w:w w:val="100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nt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odu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ti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to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F</w:t>
        </w:r>
        <w:r>
          <w:rPr>
            <w:rFonts w:ascii="Times New Roman" w:hAnsi="Times New Roman" w:cs="Times New Roman" w:eastAsia="Times New Roman"/>
            <w:sz w:val="24"/>
            <w:szCs w:val="24"/>
            <w:spacing w:val="-3"/>
            <w:w w:val="100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ToolKit.pd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f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,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2012)</w:t>
      </w:r>
    </w:p>
    <w:p>
      <w:pPr>
        <w:spacing w:before="4" w:after="0" w:line="360" w:lineRule="auto"/>
        <w:ind w:left="1095" w:right="655" w:firstLine="-566"/>
        <w:jc w:val="left"/>
        <w:tabs>
          <w:tab w:pos="10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hyperlink r:id="rId16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http://wo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ds.t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nsmot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om/wp/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f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r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3" w:after="0" w:line="360" w:lineRule="auto"/>
        <w:ind w:left="1095" w:right="1540" w:firstLine="-566"/>
        <w:jc w:val="left"/>
        <w:tabs>
          <w:tab w:pos="10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Ullo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Histo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hyperlink r:id="rId17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http://blo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.p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p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vision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3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d.o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b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o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ut/,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2012)</w:t>
      </w:r>
    </w:p>
    <w:p>
      <w:pPr>
        <w:spacing w:before="3" w:after="0" w:line="240" w:lineRule="auto"/>
        <w:ind w:left="529" w:right="-20"/>
        <w:jc w:val="left"/>
        <w:tabs>
          <w:tab w:pos="10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[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7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]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.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ts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57" w:right="896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hyperlink r:id="rId18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http://blo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.soulwi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o.uk/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od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tions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ipt-</w:t>
        </w:r>
      </w:hyperlink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9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3/w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motion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2012)</w:t>
      </w:r>
    </w:p>
    <w:p>
      <w:pPr>
        <w:jc w:val="left"/>
        <w:spacing w:after="0"/>
        <w:sectPr>
          <w:pgMar w:header="0" w:footer="885" w:top="1340" w:bottom="1080" w:left="1600" w:right="1040"/>
          <w:pgSz w:w="11920" w:h="16840"/>
        </w:sectPr>
      </w:pPr>
      <w:rPr/>
    </w:p>
    <w:p>
      <w:pPr>
        <w:spacing w:before="40" w:after="0" w:line="240" w:lineRule="auto"/>
        <w:ind w:left="2554" w:right="2529"/>
        <w:jc w:val="center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48"/>
          <w:szCs w:val="48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bar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Pengesahan</w:t>
      </w:r>
    </w:p>
    <w:p>
      <w:pPr>
        <w:spacing w:before="60" w:after="0" w:line="240" w:lineRule="auto"/>
        <w:ind w:left="2394" w:right="2367"/>
        <w:jc w:val="center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oposal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gas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kh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r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3" w:right="52"/>
        <w:jc w:val="center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ancangan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dan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48"/>
          <w:szCs w:val="48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ek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ui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Sen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Tangan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bas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48"/>
          <w:szCs w:val="48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engan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dan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ker</w:t>
      </w:r>
    </w:p>
    <w:p>
      <w:pPr>
        <w:spacing w:before="57" w:after="0" w:line="240" w:lineRule="auto"/>
        <w:ind w:left="4027" w:right="4005"/>
        <w:jc w:val="center"/>
        <w:rPr>
          <w:rFonts w:ascii="Times New Roman" w:hAnsi="Times New Roman" w:cs="Times New Roman" w:eastAsia="Times New Roman"/>
          <w:sz w:val="36"/>
          <w:szCs w:val="36"/>
        </w:rPr>
      </w:pPr>
      <w:rPr/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(2227)</w:t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520" w:right="2496"/>
        <w:jc w:val="center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DH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7"/>
          <w:szCs w:val="27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7"/>
          <w:szCs w:val="27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YUN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RKO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</w:r>
    </w:p>
    <w:p>
      <w:pPr>
        <w:spacing w:before="58" w:after="0" w:line="240" w:lineRule="auto"/>
        <w:ind w:left="3916" w:right="389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5108100147</w:t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216" w:right="3192"/>
        <w:jc w:val="center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7"/>
          <w:szCs w:val="27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7"/>
          <w:szCs w:val="27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7"/>
          <w:szCs w:val="27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12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59" w:right="3834"/>
        <w:jc w:val="center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7"/>
          <w:szCs w:val="27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,</w:t>
      </w:r>
    </w:p>
    <w:p>
      <w:pPr>
        <w:spacing w:before="58" w:after="0" w:line="240" w:lineRule="auto"/>
        <w:ind w:left="1233" w:right="1213"/>
        <w:jc w:val="center"/>
        <w:tabs>
          <w:tab w:pos="57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mbimbing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mbimbing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54" w:right="335"/>
        <w:jc w:val="center"/>
        <w:tabs>
          <w:tab w:pos="4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DAYAN,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.Kom,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M.T.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.Kom.,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M.Kom.</w:t>
      </w:r>
    </w:p>
    <w:p>
      <w:pPr>
        <w:spacing w:before="60" w:after="0" w:line="240" w:lineRule="auto"/>
        <w:ind w:left="940" w:right="918"/>
        <w:jc w:val="center"/>
        <w:tabs>
          <w:tab w:pos="54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197612152003121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197205281997021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01</w:t>
      </w:r>
    </w:p>
    <w:p>
      <w:pPr>
        <w:jc w:val="center"/>
        <w:spacing w:after="0"/>
        <w:sectPr>
          <w:pgMar w:footer="0" w:header="0" w:top="1420" w:bottom="280" w:left="1340" w:right="1460"/>
          <w:footerReference w:type="default" r:id="rId19"/>
          <w:pgSz w:w="11920" w:h="16840"/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/>
        <w:pict>
          <v:group style="position:absolute;margin-left:71.150002pt;margin-top:379.599976pt;width:447.25pt;height:3.4pt;mso-position-horizontal-relative:page;mso-position-vertical-relative:page;z-index:-1006" coordorigin="1423,7592" coordsize="8945,68">
            <v:group style="position:absolute;left:1440;top:7609;width:8911;height:34" coordorigin="1440,7609" coordsize="8911,34">
              <v:shape style="position:absolute;left:1440;top:7609;width:8911;height:34" coordorigin="1440,7609" coordsize="8911,34" path="m1440,7643l10351,7643,10351,7609,1440,7609,1440,7643xe" filled="t" fillcolor="#A1A1A1" stroked="f">
                <v:path arrowok="t"/>
                <v:fill/>
              </v:shape>
            </v:group>
            <v:group style="position:absolute;left:1440;top:7609;width:8911;height:7" coordorigin="1440,7609" coordsize="8911,7">
              <v:shape style="position:absolute;left:1440;top:7609;width:8911;height:7" coordorigin="1440,7609" coordsize="8911,7" path="m1440,7616l10351,7616,10351,7609,1440,7609,1440,7616xe" filled="t" fillcolor="#A1A1A1" stroked="f">
                <v:path arrowok="t"/>
                <v:fill/>
              </v:shape>
            </v:group>
            <v:group style="position:absolute;left:10346;top:7610;width:5;height:5" coordorigin="10346,7610" coordsize="5,5">
              <v:shape style="position:absolute;left:10346;top:7610;width:5;height:5" coordorigin="10346,7610" coordsize="5,5" path="m10346,7613l10351,7613e" filled="f" stroked="t" strokeweight=".34pt" strokecolor="#E4E4E4">
                <v:path arrowok="t"/>
              </v:shape>
            </v:group>
            <v:group style="position:absolute;left:1440;top:7614;width:5;height:24" coordorigin="1440,7614" coordsize="5,24">
              <v:shape style="position:absolute;left:1440;top:7614;width:5;height:24" coordorigin="1440,7614" coordsize="5,24" path="m1440,7638l1445,7638,1445,7614,1440,7614,1440,7638xe" filled="t" fillcolor="#A1A1A1" stroked="f">
                <v:path arrowok="t"/>
                <v:fill/>
              </v:shape>
            </v:group>
            <v:group style="position:absolute;left:10346;top:7615;width:5;height:22" coordorigin="10346,7615" coordsize="5,22">
              <v:shape style="position:absolute;left:10346;top:7615;width:5;height:22" coordorigin="10346,7615" coordsize="5,22" path="m10346,7626l10351,7626e" filled="f" stroked="t" strokeweight="1.18pt" strokecolor="#E4E4E4">
                <v:path arrowok="t"/>
              </v:shape>
            </v:group>
            <v:group style="position:absolute;left:1440;top:7636;width:5;height:7" coordorigin="1440,7636" coordsize="5,7">
              <v:shape style="position:absolute;left:1440;top:7636;width:5;height:7" coordorigin="1440,7636" coordsize="5,7" path="m1440,7643l1445,7643,1445,7636,1440,7636,1440,7643xe" filled="t" fillcolor="#A1A1A1" stroked="f">
                <v:path arrowok="t"/>
                <v:fill/>
              </v:shape>
            </v:group>
            <v:group style="position:absolute;left:1440;top:7639;width:8911;height:2" coordorigin="1440,7639" coordsize="8911,2">
              <v:shape style="position:absolute;left:1440;top:7639;width:8911;height:2" coordorigin="1440,7639" coordsize="8911,0" path="m1440,7639l10351,7639e" filled="f" stroked="t" strokeweight=".34pt" strokecolor="#E4E4E4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150002pt;margin-top:405.999969pt;width:447.25pt;height:3.4pt;mso-position-horizontal-relative:page;mso-position-vertical-relative:page;z-index:-1005" coordorigin="1423,8120" coordsize="8945,68">
            <v:group style="position:absolute;left:1440;top:8137;width:8911;height:34" coordorigin="1440,8137" coordsize="8911,34">
              <v:shape style="position:absolute;left:1440;top:8137;width:8911;height:34" coordorigin="1440,8137" coordsize="8911,34" path="m1440,8171l10351,8171,10351,8137,1440,8137,1440,8171xe" filled="t" fillcolor="#A1A1A1" stroked="f">
                <v:path arrowok="t"/>
                <v:fill/>
              </v:shape>
            </v:group>
            <v:group style="position:absolute;left:1440;top:8137;width:8911;height:7" coordorigin="1440,8137" coordsize="8911,7">
              <v:shape style="position:absolute;left:1440;top:8137;width:8911;height:7" coordorigin="1440,8137" coordsize="8911,7" path="m1440,8144l10351,8144,10351,8137,1440,8137,1440,8144xe" filled="t" fillcolor="#A1A1A1" stroked="f">
                <v:path arrowok="t"/>
                <v:fill/>
              </v:shape>
            </v:group>
            <v:group style="position:absolute;left:10346;top:8138;width:5;height:5" coordorigin="10346,8138" coordsize="5,5">
              <v:shape style="position:absolute;left:10346;top:8138;width:5;height:5" coordorigin="10346,8138" coordsize="5,5" path="m10346,8141l10351,8141e" filled="f" stroked="t" strokeweight=".339pt" strokecolor="#E4E4E4">
                <v:path arrowok="t"/>
              </v:shape>
            </v:group>
            <v:group style="position:absolute;left:1440;top:8142;width:5;height:24" coordorigin="1440,8142" coordsize="5,24">
              <v:shape style="position:absolute;left:1440;top:8142;width:5;height:24" coordorigin="1440,8142" coordsize="5,24" path="m1440,8166l1445,8166,1445,8142,1440,8142,1440,8166xe" filled="t" fillcolor="#A1A1A1" stroked="f">
                <v:path arrowok="t"/>
                <v:fill/>
              </v:shape>
            </v:group>
            <v:group style="position:absolute;left:10346;top:8143;width:5;height:22" coordorigin="10346,8143" coordsize="5,22">
              <v:shape style="position:absolute;left:10346;top:8143;width:5;height:22" coordorigin="10346,8143" coordsize="5,22" path="m10346,8154l10351,8154e" filled="f" stroked="t" strokeweight="1.18pt" strokecolor="#E4E4E4">
                <v:path arrowok="t"/>
              </v:shape>
            </v:group>
            <v:group style="position:absolute;left:1440;top:8164;width:5;height:7" coordorigin="1440,8164" coordsize="5,7">
              <v:shape style="position:absolute;left:1440;top:8164;width:5;height:7" coordorigin="1440,8164" coordsize="5,7" path="m1440,8171l1445,8171,1445,8164,1440,8164,1440,8171xe" filled="t" fillcolor="#A1A1A1" stroked="f">
                <v:path arrowok="t"/>
                <v:fill/>
              </v:shape>
            </v:group>
            <v:group style="position:absolute;left:1440;top:8167;width:8911;height:2" coordorigin="1440,8167" coordsize="8911,2">
              <v:shape style="position:absolute;left:1440;top:8167;width:8911;height:2" coordorigin="1440,8167" coordsize="8911,0" path="m1440,8167l10351,8167e" filled="f" stroked="t" strokeweight=".34pt" strokecolor="#E4E4E4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175003pt;margin-top:432.324982pt;width:447.2pt;height:3.3pt;mso-position-horizontal-relative:page;mso-position-vertical-relative:page;z-index:-1004" coordorigin="1424,8646" coordsize="8944,66">
            <v:group style="position:absolute;left:1440;top:8663;width:8911;height:33" coordorigin="1440,8663" coordsize="8911,33">
              <v:shape style="position:absolute;left:1440;top:8663;width:8911;height:33" coordorigin="1440,8663" coordsize="8911,33" path="m1440,8696l10351,8696,10351,8663,1440,8663,1440,8696xe" filled="t" fillcolor="#A1A1A1" stroked="f">
                <v:path arrowok="t"/>
                <v:fill/>
              </v:shape>
            </v:group>
            <v:group style="position:absolute;left:1440;top:8663;width:8911;height:7" coordorigin="1440,8663" coordsize="8911,7">
              <v:shape style="position:absolute;left:1440;top:8663;width:8911;height:7" coordorigin="1440,8663" coordsize="8911,7" path="m1440,8670l10351,8670,10351,8663,1440,8663,1440,8670xe" filled="t" fillcolor="#A1A1A1" stroked="f">
                <v:path arrowok="t"/>
                <v:fill/>
              </v:shape>
            </v:group>
            <v:group style="position:absolute;left:10346;top:8664;width:5;height:5" coordorigin="10346,8664" coordsize="5,5">
              <v:shape style="position:absolute;left:10346;top:8664;width:5;height:5" coordorigin="10346,8664" coordsize="5,5" path="m10346,8666l10351,8666e" filled="f" stroked="t" strokeweight=".339pt" strokecolor="#E4E4E4">
                <v:path arrowok="t"/>
              </v:shape>
            </v:group>
            <v:group style="position:absolute;left:10346;top:8669;width:5;height:22" coordorigin="10346,8669" coordsize="5,22">
              <v:shape style="position:absolute;left:10346;top:8669;width:5;height:22" coordorigin="10346,8669" coordsize="5,22" path="m10346,8680l10351,8680e" filled="f" stroked="t" strokeweight="1.18pt" strokecolor="#E4E4E4">
                <v:path arrowok="t"/>
              </v:shape>
            </v:group>
            <v:group style="position:absolute;left:1440;top:8690;width:5;height:5" coordorigin="1440,8690" coordsize="5,5">
              <v:shape style="position:absolute;left:1440;top:8690;width:5;height:5" coordorigin="1440,8690" coordsize="5,5" path="m1440,8693l1445,8693e" filled="f" stroked="t" strokeweight=".34pt" strokecolor="#A1A1A1">
                <v:path arrowok="t"/>
              </v:shape>
            </v:group>
            <v:group style="position:absolute;left:1440;top:8693;width:8911;height:2" coordorigin="1440,8693" coordsize="8911,2">
              <v:shape style="position:absolute;left:1440;top:8693;width:8911;height:2" coordorigin="1440,8693" coordsize="8911,0" path="m1440,8693l10351,8693e" filled="f" stroked="t" strokeweight=".34pt" strokecolor="#E4E4E4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175003pt;margin-top:458.624969pt;width:447.2pt;height:3.3pt;mso-position-horizontal-relative:page;mso-position-vertical-relative:page;z-index:-1003" coordorigin="1424,9172" coordsize="8944,66">
            <v:group style="position:absolute;left:1440;top:9189;width:8911;height:33" coordorigin="1440,9189" coordsize="8911,33">
              <v:shape style="position:absolute;left:1440;top:9189;width:8911;height:33" coordorigin="1440,9189" coordsize="8911,33" path="m1440,9222l10351,9222,10351,9189,1440,9189,1440,9222xe" filled="t" fillcolor="#A1A1A1" stroked="f">
                <v:path arrowok="t"/>
                <v:fill/>
              </v:shape>
            </v:group>
            <v:group style="position:absolute;left:1440;top:9189;width:8911;height:7" coordorigin="1440,9189" coordsize="8911,7">
              <v:shape style="position:absolute;left:1440;top:9189;width:8911;height:7" coordorigin="1440,9189" coordsize="8911,7" path="m1440,9195l10351,9195,10351,9189,1440,9189,1440,9195xe" filled="t" fillcolor="#A1A1A1" stroked="f">
                <v:path arrowok="t"/>
                <v:fill/>
              </v:shape>
            </v:group>
            <v:group style="position:absolute;left:10346;top:9190;width:5;height:5" coordorigin="10346,9190" coordsize="5,5">
              <v:shape style="position:absolute;left:10346;top:9190;width:5;height:5" coordorigin="10346,9190" coordsize="5,5" path="m10346,9192l10351,9192e" filled="f" stroked="t" strokeweight=".339pt" strokecolor="#E4E4E4">
                <v:path arrowok="t"/>
              </v:shape>
            </v:group>
            <v:group style="position:absolute;left:10346;top:9194;width:5;height:22" coordorigin="10346,9194" coordsize="5,22">
              <v:shape style="position:absolute;left:10346;top:9194;width:5;height:22" coordorigin="10346,9194" coordsize="5,22" path="m10346,9205l10351,9205e" filled="f" stroked="t" strokeweight="1.18pt" strokecolor="#E4E4E4">
                <v:path arrowok="t"/>
              </v:shape>
            </v:group>
            <v:group style="position:absolute;left:1440;top:9216;width:5;height:5" coordorigin="1440,9216" coordsize="5,5">
              <v:shape style="position:absolute;left:1440;top:9216;width:5;height:5" coordorigin="1440,9216" coordsize="5,5" path="m1440,9218l1445,9218e" filled="f" stroked="t" strokeweight=".34pt" strokecolor="#A1A1A1">
                <v:path arrowok="t"/>
              </v:shape>
            </v:group>
            <v:group style="position:absolute;left:1440;top:9218;width:8911;height:2" coordorigin="1440,9218" coordsize="8911,2">
              <v:shape style="position:absolute;left:1440;top:9218;width:8911;height:2" coordorigin="1440,9218" coordsize="8911,0" path="m1440,9218l10351,9218e" filled="f" stroked="t" strokeweight=".34pt" strokecolor="#E4E4E4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175003pt;margin-top:484.874969pt;width:447.2pt;height:3.3pt;mso-position-horizontal-relative:page;mso-position-vertical-relative:page;z-index:-1002" coordorigin="1424,9697" coordsize="8944,66">
            <v:group style="position:absolute;left:1440;top:9714;width:8911;height:33" coordorigin="1440,9714" coordsize="8911,33">
              <v:shape style="position:absolute;left:1440;top:9714;width:8911;height:33" coordorigin="1440,9714" coordsize="8911,33" path="m1440,9747l10351,9747,10351,9714,1440,9714,1440,9747xe" filled="t" fillcolor="#A1A1A1" stroked="f">
                <v:path arrowok="t"/>
                <v:fill/>
              </v:shape>
            </v:group>
            <v:group style="position:absolute;left:1440;top:9714;width:8911;height:7" coordorigin="1440,9714" coordsize="8911,7">
              <v:shape style="position:absolute;left:1440;top:9714;width:8911;height:7" coordorigin="1440,9714" coordsize="8911,7" path="m1440,9721l10351,9721,10351,9714,1440,9714,1440,9721xe" filled="t" fillcolor="#A1A1A1" stroked="f">
                <v:path arrowok="t"/>
                <v:fill/>
              </v:shape>
            </v:group>
            <v:group style="position:absolute;left:10346;top:9715;width:5;height:5" coordorigin="10346,9715" coordsize="5,5">
              <v:shape style="position:absolute;left:10346;top:9715;width:5;height:5" coordorigin="10346,9715" coordsize="5,5" path="m10346,9718l10351,9718e" filled="f" stroked="t" strokeweight=".339pt" strokecolor="#E4E4E4">
                <v:path arrowok="t"/>
              </v:shape>
            </v:group>
            <v:group style="position:absolute;left:10346;top:9720;width:5;height:22" coordorigin="10346,9720" coordsize="5,22">
              <v:shape style="position:absolute;left:10346;top:9720;width:5;height:22" coordorigin="10346,9720" coordsize="5,22" path="m10346,9731l10351,9731e" filled="f" stroked="t" strokeweight="1.18pt" strokecolor="#E4E4E4">
                <v:path arrowok="t"/>
              </v:shape>
            </v:group>
            <v:group style="position:absolute;left:1440;top:9742;width:5;height:5" coordorigin="1440,9742" coordsize="5,5">
              <v:shape style="position:absolute;left:1440;top:9742;width:5;height:5" coordorigin="1440,9742" coordsize="5,5" path="m1440,9744l1445,9744e" filled="f" stroked="t" strokeweight=".34pt" strokecolor="#A1A1A1">
                <v:path arrowok="t"/>
              </v:shape>
            </v:group>
            <v:group style="position:absolute;left:1440;top:9744;width:8911;height:2" coordorigin="1440,9744" coordsize="8911,2">
              <v:shape style="position:absolute;left:1440;top:9744;width:8911;height:2" coordorigin="1440,9744" coordsize="8911,0" path="m1440,9744l10351,9744e" filled="f" stroked="t" strokeweight=".34pt" strokecolor="#E4E4E4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175003pt;margin-top:511.174988pt;width:447.2pt;height:3.3pt;mso-position-horizontal-relative:page;mso-position-vertical-relative:page;z-index:-1001" coordorigin="1424,10223" coordsize="8944,66">
            <v:group style="position:absolute;left:1440;top:10240;width:8911;height:33" coordorigin="1440,10240" coordsize="8911,33">
              <v:shape style="position:absolute;left:1440;top:10240;width:8911;height:33" coordorigin="1440,10240" coordsize="8911,33" path="m1440,10273l10351,10273,10351,10240,1440,10240,1440,10273xe" filled="t" fillcolor="#A1A1A1" stroked="f">
                <v:path arrowok="t"/>
                <v:fill/>
              </v:shape>
            </v:group>
            <v:group style="position:absolute;left:1440;top:10240;width:8911;height:7" coordorigin="1440,10240" coordsize="8911,7">
              <v:shape style="position:absolute;left:1440;top:10240;width:8911;height:7" coordorigin="1440,10240" coordsize="8911,7" path="m1440,10247l10351,10247,10351,10240,1440,10240,1440,10247xe" filled="t" fillcolor="#A1A1A1" stroked="f">
                <v:path arrowok="t"/>
                <v:fill/>
              </v:shape>
            </v:group>
            <v:group style="position:absolute;left:10346;top:10241;width:5;height:5" coordorigin="10346,10241" coordsize="5,5">
              <v:shape style="position:absolute;left:10346;top:10241;width:5;height:5" coordorigin="10346,10241" coordsize="5,5" path="m10346,10243l10351,10243e" filled="f" stroked="t" strokeweight=".339pt" strokecolor="#E4E4E4">
                <v:path arrowok="t"/>
              </v:shape>
            </v:group>
            <v:group style="position:absolute;left:10346;top:10246;width:5;height:22" coordorigin="10346,10246" coordsize="5,22">
              <v:shape style="position:absolute;left:10346;top:10246;width:5;height:22" coordorigin="10346,10246" coordsize="5,22" path="m10346,10256l10351,10256e" filled="f" stroked="t" strokeweight="1.18pt" strokecolor="#E4E4E4">
                <v:path arrowok="t"/>
              </v:shape>
            </v:group>
            <v:group style="position:absolute;left:1440;top:10267;width:5;height:5" coordorigin="1440,10267" coordsize="5,5">
              <v:shape style="position:absolute;left:1440;top:10267;width:5;height:5" coordorigin="1440,10267" coordsize="5,5" path="m1440,10270l1445,10270e" filled="f" stroked="t" strokeweight=".34pt" strokecolor="#A1A1A1">
                <v:path arrowok="t"/>
              </v:shape>
            </v:group>
            <v:group style="position:absolute;left:1440;top:10270;width:8911;height:2" coordorigin="1440,10270" coordsize="8911,2">
              <v:shape style="position:absolute;left:1440;top:10270;width:8911;height:2" coordorigin="1440,10270" coordsize="8911,0" path="m1440,10270l10351,10270e" filled="f" stroked="t" strokeweight=".34pt" strokecolor="#E4E4E4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150002pt;margin-top:537.399963pt;width:447.25pt;height:3.4pt;mso-position-horizontal-relative:page;mso-position-vertical-relative:page;z-index:-1000" coordorigin="1423,10748" coordsize="8945,68">
            <v:group style="position:absolute;left:1440;top:10765;width:8911;height:34" coordorigin="1440,10765" coordsize="8911,34">
              <v:shape style="position:absolute;left:1440;top:10765;width:8911;height:34" coordorigin="1440,10765" coordsize="8911,34" path="m1440,10799l10351,10799,10351,10765,1440,10765,1440,10799xe" filled="t" fillcolor="#A1A1A1" stroked="f">
                <v:path arrowok="t"/>
                <v:fill/>
              </v:shape>
            </v:group>
            <v:group style="position:absolute;left:1440;top:10765;width:8911;height:7" coordorigin="1440,10765" coordsize="8911,7">
              <v:shape style="position:absolute;left:1440;top:10765;width:8911;height:7" coordorigin="1440,10765" coordsize="8911,7" path="m1440,10772l10351,10772,10351,10765,1440,10765,1440,10772xe" filled="t" fillcolor="#A1A1A1" stroked="f">
                <v:path arrowok="t"/>
                <v:fill/>
              </v:shape>
            </v:group>
            <v:group style="position:absolute;left:10346;top:10766;width:5;height:5" coordorigin="10346,10766" coordsize="5,5">
              <v:shape style="position:absolute;left:10346;top:10766;width:5;height:5" coordorigin="10346,10766" coordsize="5,5" path="m10346,10769l10351,10769e" filled="f" stroked="t" strokeweight=".339pt" strokecolor="#E4E4E4">
                <v:path arrowok="t"/>
              </v:shape>
            </v:group>
            <v:group style="position:absolute;left:1440;top:10770;width:5;height:24" coordorigin="1440,10770" coordsize="5,24">
              <v:shape style="position:absolute;left:1440;top:10770;width:5;height:24" coordorigin="1440,10770" coordsize="5,24" path="m1440,10794l1445,10794,1445,10770,1440,10770,1440,10794xe" filled="t" fillcolor="#A1A1A1" stroked="f">
                <v:path arrowok="t"/>
                <v:fill/>
              </v:shape>
            </v:group>
            <v:group style="position:absolute;left:10346;top:10771;width:5;height:22" coordorigin="10346,10771" coordsize="5,22">
              <v:shape style="position:absolute;left:10346;top:10771;width:5;height:22" coordorigin="10346,10771" coordsize="5,22" path="m10346,10782l10351,10782e" filled="f" stroked="t" strokeweight="1.18pt" strokecolor="#E4E4E4">
                <v:path arrowok="t"/>
              </v:shape>
            </v:group>
            <v:group style="position:absolute;left:1440;top:10792;width:5;height:7" coordorigin="1440,10792" coordsize="5,7">
              <v:shape style="position:absolute;left:1440;top:10792;width:5;height:7" coordorigin="1440,10792" coordsize="5,7" path="m1440,10799l1445,10799,1445,10792,1440,10792,1440,10799xe" filled="t" fillcolor="#A1A1A1" stroked="f">
                <v:path arrowok="t"/>
                <v:fill/>
              </v:shape>
            </v:group>
            <v:group style="position:absolute;left:1440;top:10795;width:8911;height:2" coordorigin="1440,10795" coordsize="8911,2">
              <v:shape style="position:absolute;left:1440;top:10795;width:8911;height:2" coordorigin="1440,10795" coordsize="8911,0" path="m1440,10795l10351,10795e" filled="f" stroked="t" strokeweight=".34pt" strokecolor="#E4E4E4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150002pt;margin-top:563.799988pt;width:447.25pt;height:3.4pt;mso-position-horizontal-relative:page;mso-position-vertical-relative:page;z-index:-999" coordorigin="1423,11276" coordsize="8945,68">
            <v:group style="position:absolute;left:1440;top:11293;width:8911;height:34" coordorigin="1440,11293" coordsize="8911,34">
              <v:shape style="position:absolute;left:1440;top:11293;width:8911;height:34" coordorigin="1440,11293" coordsize="8911,34" path="m1440,11327l10351,11327,10351,11293,1440,11293,1440,11327xe" filled="t" fillcolor="#A1A1A1" stroked="f">
                <v:path arrowok="t"/>
                <v:fill/>
              </v:shape>
            </v:group>
            <v:group style="position:absolute;left:1440;top:11293;width:8911;height:7" coordorigin="1440,11293" coordsize="8911,7">
              <v:shape style="position:absolute;left:1440;top:11293;width:8911;height:7" coordorigin="1440,11293" coordsize="8911,7" path="m1440,11300l10351,11300,10351,11293,1440,11293,1440,11300xe" filled="t" fillcolor="#A1A1A1" stroked="f">
                <v:path arrowok="t"/>
                <v:fill/>
              </v:shape>
            </v:group>
            <v:group style="position:absolute;left:10346;top:11294;width:5;height:5" coordorigin="10346,11294" coordsize="5,5">
              <v:shape style="position:absolute;left:10346;top:11294;width:5;height:5" coordorigin="10346,11294" coordsize="5,5" path="m10346,11297l10351,11297e" filled="f" stroked="t" strokeweight=".34pt" strokecolor="#E4E4E4">
                <v:path arrowok="t"/>
              </v:shape>
            </v:group>
            <v:group style="position:absolute;left:1440;top:11298;width:5;height:24" coordorigin="1440,11298" coordsize="5,24">
              <v:shape style="position:absolute;left:1440;top:11298;width:5;height:24" coordorigin="1440,11298" coordsize="5,24" path="m1440,11322l1445,11322,1445,11298,1440,11298,1440,11322xe" filled="t" fillcolor="#A1A1A1" stroked="f">
                <v:path arrowok="t"/>
                <v:fill/>
              </v:shape>
            </v:group>
            <v:group style="position:absolute;left:10346;top:11299;width:5;height:22" coordorigin="10346,11299" coordsize="5,22">
              <v:shape style="position:absolute;left:10346;top:11299;width:5;height:22" coordorigin="10346,11299" coordsize="5,22" path="m10346,11310l10351,11310e" filled="f" stroked="t" strokeweight="1.18pt" strokecolor="#E4E4E4">
                <v:path arrowok="t"/>
              </v:shape>
            </v:group>
            <v:group style="position:absolute;left:1440;top:11320;width:5;height:7" coordorigin="1440,11320" coordsize="5,7">
              <v:shape style="position:absolute;left:1440;top:11320;width:5;height:7" coordorigin="1440,11320" coordsize="5,7" path="m1440,11327l1445,11327,1445,11320,1440,11320,1440,11327xe" filled="t" fillcolor="#A1A1A1" stroked="f">
                <v:path arrowok="t"/>
                <v:fill/>
              </v:shape>
            </v:group>
            <v:group style="position:absolute;left:1440;top:11323;width:8911;height:2" coordorigin="1440,11323" coordsize="8911,2">
              <v:shape style="position:absolute;left:1440;top:11323;width:8911;height:2" coordorigin="1440,11323" coordsize="8911,0" path="m1440,11323l10351,11323e" filled="f" stroked="t" strokeweight=".339pt" strokecolor="#E4E4E4">
                <v:path arrowok="t"/>
              </v:shape>
            </v:group>
            <w10:wrap type="none"/>
          </v:group>
        </w:pict>
      </w:r>
      <w:r>
        <w:rPr>
          <w:sz w:val="26"/>
          <w:szCs w:val="26"/>
        </w:rPr>
      </w:r>
    </w:p>
    <w:p>
      <w:pPr>
        <w:spacing w:before="0" w:after="0" w:line="550" w:lineRule="exact"/>
        <w:ind w:left="2760" w:right="2833"/>
        <w:jc w:val="center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48"/>
          <w:szCs w:val="48"/>
          <w:spacing w:val="3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-4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position w:val="-1"/>
        </w:rPr>
        <w:t>bar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position w:val="-1"/>
        </w:rPr>
        <w:t>ev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position w:val="-1"/>
        </w:rPr>
        <w:t>si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position w:val="0"/>
        </w:rPr>
      </w:r>
    </w:p>
    <w:p>
      <w:pPr>
        <w:spacing w:before="60" w:after="0" w:line="240" w:lineRule="auto"/>
        <w:ind w:left="2614" w:right="2687"/>
        <w:jc w:val="center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dang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osal</w:t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0" w:right="155"/>
        <w:jc w:val="center"/>
        <w:rPr>
          <w:rFonts w:ascii="Times New Roman" w:hAnsi="Times New Roman" w:cs="Times New Roman" w:eastAsia="Times New Roman"/>
          <w:sz w:val="36"/>
          <w:szCs w:val="36"/>
        </w:rPr>
      </w:pPr>
      <w:rPr/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36"/>
          <w:szCs w:val="36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36"/>
          <w:szCs w:val="36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36"/>
          <w:szCs w:val="36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36"/>
          <w:szCs w:val="3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rol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36"/>
          <w:szCs w:val="36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3D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6"/>
          <w:szCs w:val="36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36"/>
          <w:szCs w:val="3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36"/>
          <w:szCs w:val="36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6"/>
          <w:szCs w:val="36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ug</w:t>
      </w:r>
      <w:r>
        <w:rPr>
          <w:rFonts w:ascii="Times New Roman" w:hAnsi="Times New Roman" w:cs="Times New Roman" w:eastAsia="Times New Roman"/>
          <w:sz w:val="36"/>
          <w:szCs w:val="36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eal</w:t>
      </w:r>
      <w:r>
        <w:rPr>
          <w:rFonts w:ascii="Times New Roman" w:hAnsi="Times New Roman" w:cs="Times New Roman" w:eastAsia="Times New Roman"/>
          <w:sz w:val="36"/>
          <w:szCs w:val="36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36"/>
          <w:szCs w:val="3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36"/>
          <w:szCs w:val="3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36"/>
          <w:szCs w:val="3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36"/>
          <w:szCs w:val="36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36"/>
          <w:szCs w:val="36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28" w:right="1608"/>
        <w:jc w:val="center"/>
        <w:rPr>
          <w:rFonts w:ascii="Times New Roman" w:hAnsi="Times New Roman" w:cs="Times New Roman" w:eastAsia="Times New Roman"/>
          <w:sz w:val="36"/>
          <w:szCs w:val="36"/>
        </w:rPr>
      </w:pPr>
      <w:rPr/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ADH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AW</w:t>
      </w:r>
      <w:r>
        <w:rPr>
          <w:rFonts w:ascii="Times New Roman" w:hAnsi="Times New Roman" w:cs="Times New Roman" w:eastAsia="Times New Roman"/>
          <w:sz w:val="36"/>
          <w:szCs w:val="36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YUN</w:t>
      </w:r>
      <w:r>
        <w:rPr>
          <w:rFonts w:ascii="Times New Roman" w:hAnsi="Times New Roman" w:cs="Times New Roman" w:eastAsia="Times New Roman"/>
          <w:sz w:val="36"/>
          <w:szCs w:val="36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KO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</w:r>
    </w:p>
    <w:p>
      <w:pPr>
        <w:spacing w:before="61" w:after="0" w:line="240" w:lineRule="auto"/>
        <w:ind w:left="3520" w:right="3594"/>
        <w:jc w:val="center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108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001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7</w:t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06" w:lineRule="exact"/>
        <w:ind w:left="3407" w:right="3483"/>
        <w:jc w:val="center"/>
        <w:rPr>
          <w:rFonts w:ascii="Times New Roman" w:hAnsi="Times New Roman" w:cs="Times New Roman" w:eastAsia="Times New Roman"/>
          <w:sz w:val="36"/>
          <w:szCs w:val="36"/>
        </w:rPr>
      </w:pPr>
      <w:rPr/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36"/>
          <w:szCs w:val="36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position w:val="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0" w:lineRule="auto"/>
        <w:ind w:left="2308" w:right="2385"/>
        <w:jc w:val="center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7"/>
          <w:szCs w:val="27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..................</w:t>
      </w:r>
      <w:r>
        <w:rPr>
          <w:rFonts w:ascii="Times New Roman" w:hAnsi="Times New Roman" w:cs="Times New Roman" w:eastAsia="Times New Roman"/>
          <w:sz w:val="27"/>
          <w:szCs w:val="27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..........</w:t>
      </w:r>
      <w:r>
        <w:rPr>
          <w:rFonts w:ascii="Times New Roman" w:hAnsi="Times New Roman" w:cs="Times New Roman" w:eastAsia="Times New Roman"/>
          <w:sz w:val="27"/>
          <w:szCs w:val="27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.......</w:t>
      </w:r>
      <w:r>
        <w:rPr>
          <w:rFonts w:ascii="Times New Roman" w:hAnsi="Times New Roman" w:cs="Times New Roman" w:eastAsia="Times New Roman"/>
          <w:sz w:val="27"/>
          <w:szCs w:val="27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.</w:t>
      </w:r>
    </w:p>
    <w:p>
      <w:pPr>
        <w:spacing w:before="61" w:after="0" w:line="240" w:lineRule="auto"/>
        <w:ind w:left="3085" w:right="3161"/>
        <w:jc w:val="center"/>
        <w:rPr>
          <w:rFonts w:ascii="Times New Roman" w:hAnsi="Times New Roman" w:cs="Times New Roman" w:eastAsia="Times New Roman"/>
          <w:sz w:val="27"/>
          <w:szCs w:val="27"/>
        </w:rPr>
      </w:pPr>
      <w:rPr/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7"/>
          <w:szCs w:val="27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7"/>
          <w:szCs w:val="27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7"/>
          <w:szCs w:val="27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7"/>
          <w:szCs w:val="27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7"/>
          <w:szCs w:val="27"/>
          <w:spacing w:val="0"/>
          <w:w w:val="100"/>
        </w:rPr>
        <w:t>h</w:t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0" w:right="1238"/>
        <w:jc w:val="center"/>
        <w:tabs>
          <w:tab w:pos="56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uji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uji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92" w:lineRule="auto"/>
        <w:ind w:left="472" w:right="547"/>
        <w:jc w:val="center"/>
        <w:tabs>
          <w:tab w:pos="49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..................................................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..................................................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................................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.......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................................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.......</w:t>
      </w:r>
    </w:p>
    <w:sectPr>
      <w:pgMar w:footer="0" w:header="0" w:top="1560" w:bottom="280" w:left="1660" w:right="1680"/>
      <w:footerReference w:type="default" r:id="rId20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85.949997pt;margin-top:776.700012pt;width:451.15pt;height:.1pt;mso-position-horizontal-relative:page;mso-position-vertical-relative:page;z-index:-1015" coordorigin="1719,15534" coordsize="9023,2">
          <v:shape style="position:absolute;left:1719;top:15534;width:9023;height:2" coordorigin="1719,15534" coordsize="9023,0" path="m1719,15534l10742,15534e" filled="f" stroked="t" strokeweight="1.5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7.080002pt;margin-top:790.823914pt;width:117.956001pt;height:14pt;mso-position-horizontal-relative:page;mso-position-vertical-relative:page;z-index:-1014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1"/>
                    <w:w w:val="100"/>
                    <w:b/>
                    <w:bCs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af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4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3"/>
                    <w:w w:val="100"/>
                    <w:b/>
                    <w:bCs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3"/>
                    <w:w w:val="100"/>
                    <w:b/>
                    <w:bCs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3"/>
                    <w:w w:val="100"/>
                    <w:b/>
                    <w:bCs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0.959991pt;margin-top:790.823914pt;width:80.276004pt;height:14pt;mso-position-horizontal-relative:page;mso-position-vertical-relative:page;z-index:-1013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3"/>
                    <w:w w:val="100"/>
                    <w:b/>
                    <w:bCs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3"/>
                    <w:w w:val="100"/>
                    <w:b/>
                    <w:bCs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-3"/>
                    <w:w w:val="100"/>
                    <w:b/>
                    <w:bCs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2: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7.079987pt;margin-top:790.823914pt;width:23.396001pt;height:14pt;mso-position-horizontal-relative:page;mso-position-vertical-relative:page;z-index:-1012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gl: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0.079987pt;margin-top:790.823914pt;width:50.957961pt;height:14pt;mso-position-horizontal-relative:page;mso-position-vertical-relative:page;z-index:-1011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1"/>
                    <w:w w:val="100"/>
                    <w:b/>
                    <w:bCs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al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b/>
                    <w:bCs/>
                  </w:rPr>
                  <w:t>/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12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image" Target="media/image4.jpg"/><Relationship Id="rId10" Type="http://schemas.openxmlformats.org/officeDocument/2006/relationships/image" Target="media/image5.png"/><Relationship Id="rId11" Type="http://schemas.openxmlformats.org/officeDocument/2006/relationships/hyperlink" Target="http://id.wikipedia.org/w/index.php?title=Kontinuum_virtualitas&amp;amp;action=edit&amp;amp;redlink=1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://saqoo.sh/a/labs/FLARToolKit/Introduction-to-FLARToolKit.pdf" TargetMode="External"/><Relationship Id="rId16" Type="http://schemas.openxmlformats.org/officeDocument/2006/relationships/hyperlink" Target="http://words.transmote.com/wp/flarmanager/" TargetMode="External"/><Relationship Id="rId17" Type="http://schemas.openxmlformats.org/officeDocument/2006/relationships/hyperlink" Target="http://blog.papervision3d.org/about/" TargetMode="External"/><Relationship Id="rId18" Type="http://schemas.openxmlformats.org/officeDocument/2006/relationships/hyperlink" Target="http://blog.soulwire.co.uk/code/actionscript-" TargetMode="External"/><Relationship Id="rId19" Type="http://schemas.openxmlformats.org/officeDocument/2006/relationships/footer" Target="footer2.xml"/><Relationship Id="rId20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"Rigga Widar Atmagi" &lt;godofodin@gmail.com&gt;;"rigga Widar" &lt;godofodin@gmail.com&gt;;"Rigga Widar" &lt;thor_zeus@cs.its.ac.id&gt;;RIGGA WIDAR ATMAGI</dc:creator>
  <dcterms:created xsi:type="dcterms:W3CDTF">2012-03-08T09:07:45Z</dcterms:created>
  <dcterms:modified xsi:type="dcterms:W3CDTF">2012-03-08T09:07:45Z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2012-03-08T00:00:00Z</vt:filetime>
  </property>
  <property fmtid="{D5CDD505-2E9C-101B-9397-08002B2CF9AE}" pid="3" name="LastSaved">
    <vt:filetime>2012-03-08T00:00:00Z</vt:filetime>
  </property>
</Properties>
</file>